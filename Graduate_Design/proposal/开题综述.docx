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7BE85" w14:textId="77777777" w:rsidR="00753C1E" w:rsidRDefault="00753C1E" w:rsidP="00743839"/>
    <w:p w14:paraId="0A34E456" w14:textId="77777777" w:rsidR="00753C1E" w:rsidRDefault="00753C1E" w:rsidP="00743839"/>
    <w:p w14:paraId="2A287FED" w14:textId="77777777" w:rsidR="00753C1E" w:rsidRDefault="00753C1E" w:rsidP="00743839"/>
    <w:p w14:paraId="6EC061EA" w14:textId="77777777" w:rsidR="00753C1E" w:rsidRDefault="005A1458" w:rsidP="006D030D">
      <w:pPr>
        <w:ind w:firstLine="0"/>
        <w:jc w:val="center"/>
        <w:rPr>
          <w:rFonts w:eastAsia="黑体"/>
          <w:sz w:val="44"/>
        </w:rPr>
      </w:pPr>
      <w:r>
        <w:rPr>
          <w:rFonts w:eastAsia="黑体" w:hint="eastAsia"/>
          <w:sz w:val="52"/>
        </w:rPr>
        <w:t>中法工程师</w:t>
      </w:r>
      <w:r w:rsidR="00EC2FB0">
        <w:rPr>
          <w:rFonts w:eastAsia="黑体" w:hint="eastAsia"/>
          <w:sz w:val="52"/>
        </w:rPr>
        <w:t>学院</w:t>
      </w:r>
    </w:p>
    <w:p w14:paraId="65793E66" w14:textId="77777777" w:rsidR="00753C1E" w:rsidRDefault="00576B7D" w:rsidP="006D030D">
      <w:pPr>
        <w:ind w:firstLine="0"/>
        <w:jc w:val="center"/>
        <w:rPr>
          <w:rFonts w:eastAsia="黑体"/>
          <w:sz w:val="52"/>
        </w:rPr>
      </w:pPr>
      <w:r>
        <w:rPr>
          <w:rFonts w:eastAsia="黑体" w:hint="eastAsia"/>
          <w:sz w:val="52"/>
        </w:rPr>
        <w:t>研究生</w:t>
      </w:r>
      <w:r w:rsidR="00753C1E">
        <w:rPr>
          <w:rFonts w:eastAsia="黑体" w:hint="eastAsia"/>
          <w:sz w:val="52"/>
        </w:rPr>
        <w:t>学位论文研究文献综述报告</w:t>
      </w:r>
    </w:p>
    <w:p w14:paraId="775BBA93" w14:textId="77777777" w:rsidR="00753C1E" w:rsidRDefault="00753C1E" w:rsidP="00AA14BB">
      <w:pPr>
        <w:ind w:firstLineChars="1100" w:firstLine="3520"/>
        <w:rPr>
          <w:sz w:val="32"/>
        </w:rPr>
      </w:pPr>
    </w:p>
    <w:p w14:paraId="64CFEDE2" w14:textId="77777777" w:rsidR="00733A67" w:rsidRDefault="00733A67" w:rsidP="00AA14BB">
      <w:pPr>
        <w:ind w:firstLine="0"/>
        <w:rPr>
          <w:sz w:val="32"/>
        </w:rPr>
      </w:pPr>
    </w:p>
    <w:p w14:paraId="5D41D805" w14:textId="643BBD03" w:rsidR="00753C1E" w:rsidRPr="00733A67" w:rsidRDefault="00850C66" w:rsidP="006D030D">
      <w:pPr>
        <w:ind w:firstLine="0"/>
        <w:jc w:val="center"/>
        <w:rPr>
          <w:b/>
          <w:sz w:val="32"/>
        </w:rPr>
      </w:pPr>
      <w:r>
        <w:rPr>
          <w:rFonts w:eastAsia="黑体" w:hint="eastAsia"/>
          <w:b/>
          <w:sz w:val="44"/>
        </w:rPr>
        <w:t>基于</w:t>
      </w:r>
      <w:r w:rsidR="0065527B">
        <w:rPr>
          <w:rFonts w:eastAsia="黑体" w:hint="eastAsia"/>
          <w:b/>
          <w:sz w:val="44"/>
        </w:rPr>
        <w:t>神经网络</w:t>
      </w:r>
      <w:r>
        <w:rPr>
          <w:rFonts w:eastAsia="黑体" w:hint="eastAsia"/>
          <w:b/>
          <w:sz w:val="44"/>
        </w:rPr>
        <w:t>的</w:t>
      </w:r>
      <w:r w:rsidR="0065527B">
        <w:rPr>
          <w:rFonts w:eastAsia="黑体" w:hint="eastAsia"/>
          <w:b/>
          <w:sz w:val="44"/>
        </w:rPr>
        <w:t>语言模型</w:t>
      </w:r>
      <w:r>
        <w:rPr>
          <w:rFonts w:eastAsia="黑体" w:hint="eastAsia"/>
          <w:b/>
          <w:sz w:val="44"/>
        </w:rPr>
        <w:t>的研究综述</w:t>
      </w:r>
    </w:p>
    <w:p w14:paraId="42091FAB" w14:textId="77777777" w:rsidR="00EC2FB0" w:rsidRDefault="00EC2FB0" w:rsidP="00743839">
      <w:pPr>
        <w:ind w:left="958"/>
        <w:rPr>
          <w:sz w:val="32"/>
        </w:rPr>
      </w:pPr>
    </w:p>
    <w:p w14:paraId="717E9E88" w14:textId="0D23A8F1" w:rsidR="008B3463" w:rsidRDefault="008B3463" w:rsidP="00FE2F20">
      <w:pPr>
        <w:ind w:firstLine="0"/>
        <w:rPr>
          <w:sz w:val="32"/>
        </w:rPr>
      </w:pPr>
    </w:p>
    <w:p w14:paraId="63E87B59" w14:textId="11CEF9D1" w:rsidR="00753C1E" w:rsidRDefault="00753C1E" w:rsidP="002A1570">
      <w:pPr>
        <w:ind w:leftChars="761" w:left="1598"/>
        <w:rPr>
          <w:rFonts w:eastAsia="黑体"/>
          <w:sz w:val="32"/>
        </w:rPr>
      </w:pPr>
      <w:r>
        <w:rPr>
          <w:rFonts w:eastAsia="黑体" w:hint="eastAsia"/>
          <w:sz w:val="32"/>
        </w:rPr>
        <w:t>学科专业：</w:t>
      </w:r>
      <w:r w:rsidR="00B85297">
        <w:rPr>
          <w:rFonts w:eastAsia="黑体" w:hint="eastAsia"/>
          <w:sz w:val="32"/>
        </w:rPr>
        <w:t>工业工程</w:t>
      </w:r>
    </w:p>
    <w:p w14:paraId="68D0F07A" w14:textId="1199C177" w:rsidR="00753C1E" w:rsidRDefault="00BA114F" w:rsidP="002A1570">
      <w:pPr>
        <w:ind w:leftChars="761" w:left="1598"/>
        <w:rPr>
          <w:rFonts w:eastAsia="黑体"/>
          <w:sz w:val="32"/>
        </w:rPr>
      </w:pPr>
      <w:r>
        <w:rPr>
          <w:rFonts w:eastAsia="黑体" w:hint="eastAsia"/>
          <w:sz w:val="32"/>
        </w:rPr>
        <w:t>学生学号：</w:t>
      </w:r>
      <w:r w:rsidR="00C323DE">
        <w:rPr>
          <w:rFonts w:eastAsia="黑体"/>
          <w:sz w:val="32"/>
        </w:rPr>
        <w:t>ZY1624134</w:t>
      </w:r>
    </w:p>
    <w:p w14:paraId="32A66EC8" w14:textId="0CF33969" w:rsidR="00F87649" w:rsidRDefault="00BA114F" w:rsidP="002A1570">
      <w:pPr>
        <w:ind w:leftChars="761" w:left="1598"/>
        <w:rPr>
          <w:rFonts w:eastAsia="黑体"/>
          <w:sz w:val="32"/>
        </w:rPr>
      </w:pPr>
      <w:r>
        <w:rPr>
          <w:rFonts w:eastAsia="黑体" w:hint="eastAsia"/>
          <w:sz w:val="32"/>
        </w:rPr>
        <w:t>学生姓名：</w:t>
      </w:r>
      <w:r w:rsidR="00C323DE">
        <w:rPr>
          <w:rFonts w:eastAsia="黑体" w:hint="eastAsia"/>
          <w:sz w:val="32"/>
        </w:rPr>
        <w:t>是黎彬</w:t>
      </w:r>
    </w:p>
    <w:p w14:paraId="35F4CF2A" w14:textId="7C4D3109" w:rsidR="00753C1E" w:rsidRDefault="00753C1E" w:rsidP="002A1570">
      <w:pPr>
        <w:ind w:leftChars="761" w:left="1598"/>
        <w:rPr>
          <w:rFonts w:eastAsia="黑体"/>
          <w:sz w:val="32"/>
        </w:rPr>
      </w:pPr>
      <w:r>
        <w:rPr>
          <w:rFonts w:eastAsia="黑体" w:hint="eastAsia"/>
          <w:sz w:val="32"/>
        </w:rPr>
        <w:t>指导教师：</w:t>
      </w:r>
      <w:r w:rsidR="00893E33">
        <w:rPr>
          <w:rFonts w:eastAsia="黑体" w:hint="eastAsia"/>
          <w:sz w:val="32"/>
        </w:rPr>
        <w:t>荣文戈</w:t>
      </w:r>
    </w:p>
    <w:p w14:paraId="53478BDB" w14:textId="6914C6DB" w:rsidR="004B3DEB" w:rsidRPr="009A61B9" w:rsidRDefault="00753C1E" w:rsidP="002A1570">
      <w:pPr>
        <w:ind w:leftChars="761" w:left="1598"/>
        <w:rPr>
          <w:rFonts w:eastAsia="黑体"/>
          <w:sz w:val="32"/>
        </w:rPr>
        <w:sectPr w:rsidR="004B3DEB" w:rsidRPr="009A61B9">
          <w:headerReference w:type="even" r:id="rId8"/>
          <w:headerReference w:type="default" r:id="rId9"/>
          <w:footerReference w:type="even" r:id="rId10"/>
          <w:pgSz w:w="11907" w:h="16840" w:code="9"/>
          <w:pgMar w:top="1440" w:right="1797" w:bottom="1440" w:left="1797" w:header="720" w:footer="720" w:gutter="0"/>
          <w:cols w:space="720"/>
          <w:docGrid w:linePitch="271"/>
        </w:sectPr>
      </w:pPr>
      <w:r>
        <w:rPr>
          <w:rFonts w:eastAsia="黑体" w:hint="eastAsia"/>
          <w:sz w:val="32"/>
        </w:rPr>
        <w:t>完成日期：</w:t>
      </w:r>
      <w:r w:rsidR="005A4C77">
        <w:rPr>
          <w:rFonts w:eastAsia="黑体"/>
          <w:sz w:val="32"/>
        </w:rPr>
        <w:t>201</w:t>
      </w:r>
      <w:r w:rsidR="00C323DE">
        <w:rPr>
          <w:rFonts w:eastAsia="黑体"/>
          <w:sz w:val="32"/>
        </w:rPr>
        <w:t>7</w:t>
      </w:r>
      <w:r w:rsidR="009A61B9">
        <w:rPr>
          <w:rFonts w:eastAsia="黑体"/>
          <w:sz w:val="32"/>
        </w:rPr>
        <w:t>年</w:t>
      </w:r>
      <w:r w:rsidR="009A61B9">
        <w:rPr>
          <w:rFonts w:eastAsia="黑体"/>
          <w:sz w:val="32"/>
        </w:rPr>
        <w:t>12</w:t>
      </w:r>
      <w:r w:rsidR="009A61B9">
        <w:rPr>
          <w:rFonts w:eastAsia="黑体"/>
          <w:sz w:val="32"/>
        </w:rPr>
        <w:t>月</w:t>
      </w:r>
      <w:r w:rsidR="005A4C77">
        <w:rPr>
          <w:rFonts w:eastAsia="黑体"/>
          <w:sz w:val="32"/>
        </w:rPr>
        <w:t>9</w:t>
      </w:r>
      <w:r w:rsidR="009A61B9">
        <w:rPr>
          <w:rFonts w:eastAsia="黑体" w:hint="eastAsia"/>
          <w:sz w:val="32"/>
        </w:rPr>
        <w:t>日</w:t>
      </w:r>
    </w:p>
    <w:p w14:paraId="7ACD4020" w14:textId="77777777" w:rsidR="000D268E" w:rsidRPr="00C154AF" w:rsidRDefault="000D268E" w:rsidP="00A65E1A">
      <w:pPr>
        <w:jc w:val="center"/>
        <w:rPr>
          <w:b/>
          <w:sz w:val="44"/>
        </w:rPr>
      </w:pPr>
      <w:bookmarkStart w:id="0" w:name="_Toc437813696"/>
      <w:r w:rsidRPr="00C154AF">
        <w:rPr>
          <w:b/>
          <w:sz w:val="44"/>
        </w:rPr>
        <w:lastRenderedPageBreak/>
        <w:t>摘要</w:t>
      </w:r>
      <w:bookmarkEnd w:id="0"/>
    </w:p>
    <w:p w14:paraId="427CCEE0" w14:textId="238B4579" w:rsidR="00B16458" w:rsidRDefault="0065527B" w:rsidP="00A51686">
      <w:pPr>
        <w:pStyle w:val="10"/>
      </w:pPr>
      <w:r>
        <w:rPr>
          <w:rFonts w:hint="eastAsia"/>
        </w:rPr>
        <w:t>语言模型在自然语言处理领域起着非常重要的作用，</w:t>
      </w:r>
      <w:r w:rsidR="004C57CA">
        <w:rPr>
          <w:rFonts w:hint="eastAsia"/>
        </w:rPr>
        <w:t>该性能的好坏直接影响例如机器翻译和语音识别等很多任务的发展。</w:t>
      </w:r>
      <w:r w:rsidR="00EC7761">
        <w:rPr>
          <w:rFonts w:hint="eastAsia"/>
        </w:rPr>
        <w:t>随着循环神经网络的</w:t>
      </w:r>
      <w:r w:rsidR="005F53E5">
        <w:rPr>
          <w:rFonts w:hint="eastAsia"/>
        </w:rPr>
        <w:t>提出以及应用于语言模型上，</w:t>
      </w:r>
      <w:r w:rsidR="00845CDA">
        <w:rPr>
          <w:rFonts w:hint="eastAsia"/>
        </w:rPr>
        <w:t>计算机对人类语言的建模更加精确，</w:t>
      </w:r>
      <w:r w:rsidR="00F97F93">
        <w:rPr>
          <w:rFonts w:hint="eastAsia"/>
        </w:rPr>
        <w:t>但是也带来模型训练和运行速度都下降。</w:t>
      </w:r>
      <w:r w:rsidR="00F8238C">
        <w:rPr>
          <w:rFonts w:hint="eastAsia"/>
        </w:rPr>
        <w:t>尤其是</w:t>
      </w:r>
      <w:r w:rsidR="00C67B75">
        <w:rPr>
          <w:rFonts w:hint="eastAsia"/>
        </w:rPr>
        <w:t>当文本数据的数量急剧增长，单词</w:t>
      </w:r>
      <w:r w:rsidR="0020522E">
        <w:rPr>
          <w:rFonts w:hint="eastAsia"/>
        </w:rPr>
        <w:t>的词表</w:t>
      </w:r>
      <w:r w:rsidR="00052583">
        <w:rPr>
          <w:rFonts w:hint="eastAsia"/>
        </w:rPr>
        <w:t>会变得巨大，这直接导致计算消耗十分大，包括</w:t>
      </w:r>
      <w:r w:rsidR="002173B6">
        <w:rPr>
          <w:rFonts w:hint="eastAsia"/>
        </w:rPr>
        <w:t>计算复杂度太高所引起的运行耗时以及模型参数量太大所引起的内存占用过于庞大。</w:t>
      </w:r>
      <w:r w:rsidR="00F23162">
        <w:rPr>
          <w:rFonts w:hint="eastAsia"/>
        </w:rPr>
        <w:t>为了</w:t>
      </w:r>
      <w:r w:rsidR="005B5E66">
        <w:rPr>
          <w:rFonts w:hint="eastAsia"/>
        </w:rPr>
        <w:t>解决</w:t>
      </w:r>
      <w:r w:rsidR="00F23162">
        <w:rPr>
          <w:rFonts w:hint="eastAsia"/>
        </w:rPr>
        <w:t>这些问题，历史上人们</w:t>
      </w:r>
      <w:r w:rsidR="00106651">
        <w:rPr>
          <w:rFonts w:hint="eastAsia"/>
        </w:rPr>
        <w:t>开发了很多技术与</w:t>
      </w:r>
      <w:r w:rsidR="00181DF8">
        <w:rPr>
          <w:rFonts w:hint="eastAsia"/>
        </w:rPr>
        <w:t>模型</w:t>
      </w:r>
      <w:r w:rsidR="00106651">
        <w:rPr>
          <w:rFonts w:hint="eastAsia"/>
        </w:rPr>
        <w:t>，这些方法可以被分为三类：</w:t>
      </w:r>
      <w:r w:rsidR="00956CE7">
        <w:rPr>
          <w:rFonts w:hint="eastAsia"/>
        </w:rPr>
        <w:t>基于采样</w:t>
      </w:r>
      <w:r w:rsidR="00D74610">
        <w:rPr>
          <w:rFonts w:hint="eastAsia"/>
        </w:rPr>
        <w:t>的近似算法，基于</w:t>
      </w:r>
      <w:r w:rsidR="003078C5">
        <w:rPr>
          <w:rFonts w:hint="eastAsia"/>
        </w:rPr>
        <w:t>词表分解的算法，</w:t>
      </w:r>
      <w:r w:rsidR="003F769E">
        <w:rPr>
          <w:rFonts w:hint="eastAsia"/>
        </w:rPr>
        <w:t>基于字母级别的编码模型。</w:t>
      </w:r>
      <w:r w:rsidR="005B5E66">
        <w:rPr>
          <w:rFonts w:hint="eastAsia"/>
        </w:rPr>
        <w:t>这些方法在一定程度上能缓解那些问题，但</w:t>
      </w:r>
      <w:r w:rsidR="0084146E">
        <w:rPr>
          <w:rFonts w:hint="eastAsia"/>
        </w:rPr>
        <w:t>各自</w:t>
      </w:r>
      <w:r w:rsidR="008C3A93">
        <w:rPr>
          <w:rFonts w:hint="eastAsia"/>
        </w:rPr>
        <w:t>仍然</w:t>
      </w:r>
      <w:r w:rsidR="005B5E66">
        <w:rPr>
          <w:rFonts w:hint="eastAsia"/>
        </w:rPr>
        <w:t>存在一些</w:t>
      </w:r>
      <w:r w:rsidR="0084146E">
        <w:rPr>
          <w:rFonts w:hint="eastAsia"/>
        </w:rPr>
        <w:t>缺陷</w:t>
      </w:r>
      <w:r w:rsidR="004C63E6">
        <w:rPr>
          <w:rFonts w:hint="eastAsia"/>
        </w:rPr>
        <w:t xml:space="preserve">。 </w:t>
      </w:r>
    </w:p>
    <w:p w14:paraId="45161941" w14:textId="0487A7DE" w:rsidR="00662E6C" w:rsidRPr="00A51686" w:rsidRDefault="00396506" w:rsidP="00A51686">
      <w:pPr>
        <w:pStyle w:val="10"/>
      </w:pPr>
      <w:r>
        <w:rPr>
          <w:rFonts w:hint="eastAsia"/>
        </w:rPr>
        <w:t>本文首先</w:t>
      </w:r>
      <w:r w:rsidR="003F445B">
        <w:rPr>
          <w:rFonts w:hint="eastAsia"/>
        </w:rPr>
        <w:t>概述语言模型</w:t>
      </w:r>
      <w:r w:rsidR="006D57DE">
        <w:rPr>
          <w:rFonts w:hint="eastAsia"/>
        </w:rPr>
        <w:t>的</w:t>
      </w:r>
      <w:r w:rsidR="003F445B">
        <w:rPr>
          <w:rFonts w:hint="eastAsia"/>
        </w:rPr>
        <w:t>主要发展历史，</w:t>
      </w:r>
      <w:r w:rsidR="006D57DE">
        <w:rPr>
          <w:rFonts w:hint="eastAsia"/>
        </w:rPr>
        <w:t>详细阐述核心的建模方法——循环神经网络及其变种，</w:t>
      </w:r>
      <w:r w:rsidR="007558AA">
        <w:rPr>
          <w:rFonts w:hint="eastAsia"/>
        </w:rPr>
        <w:t>解释大词表问题</w:t>
      </w:r>
      <w:r w:rsidR="00E07846">
        <w:rPr>
          <w:rFonts w:hint="eastAsia"/>
        </w:rPr>
        <w:t>带来的重大挑战</w:t>
      </w:r>
      <w:r w:rsidR="00BC0EF0">
        <w:rPr>
          <w:rFonts w:hint="eastAsia"/>
        </w:rPr>
        <w:t>，列出了语言模型任务的国内外通用的标准数据集</w:t>
      </w:r>
      <w:r w:rsidR="00367765">
        <w:rPr>
          <w:rFonts w:hint="eastAsia"/>
        </w:rPr>
        <w:t>。</w:t>
      </w:r>
      <w:r w:rsidR="008A3765">
        <w:rPr>
          <w:rFonts w:hint="eastAsia"/>
        </w:rPr>
        <w:t>然后</w:t>
      </w:r>
      <w:r w:rsidR="00EE03A6">
        <w:rPr>
          <w:rFonts w:hint="eastAsia"/>
        </w:rPr>
        <w:t>上述所说的三大类前沿技术将会被总结分析优缺点</w:t>
      </w:r>
      <w:r w:rsidR="008361D2">
        <w:rPr>
          <w:rFonts w:hint="eastAsia"/>
        </w:rPr>
        <w:t>，并重点讨论</w:t>
      </w:r>
      <w:r w:rsidR="008A3765">
        <w:rPr>
          <w:rFonts w:hint="eastAsia"/>
        </w:rPr>
        <w:t>了基于词表分解的</w:t>
      </w:r>
      <w:r w:rsidR="008361D2">
        <w:rPr>
          <w:rFonts w:hint="eastAsia"/>
        </w:rPr>
        <w:t>方法</w:t>
      </w:r>
      <w:r w:rsidR="003072F9">
        <w:rPr>
          <w:rFonts w:hint="eastAsia"/>
        </w:rPr>
        <w:t>。</w:t>
      </w:r>
      <w:r w:rsidR="00BC0EF0">
        <w:rPr>
          <w:rFonts w:hint="eastAsia"/>
        </w:rPr>
        <w:t>最后，通过总结前人的方法，本文</w:t>
      </w:r>
      <w:r w:rsidR="004E4F85">
        <w:rPr>
          <w:rFonts w:hint="eastAsia"/>
        </w:rPr>
        <w:t>列出几个未来发展方向。</w:t>
      </w:r>
    </w:p>
    <w:p w14:paraId="79FE2432" w14:textId="44ED7F2A" w:rsidR="007A0A54" w:rsidRPr="007A0A54" w:rsidRDefault="007A0A54" w:rsidP="00492C70">
      <w:pPr>
        <w:ind w:firstLineChars="200"/>
        <w:rPr>
          <w:sz w:val="24"/>
        </w:rPr>
      </w:pPr>
      <w:r w:rsidRPr="00534DF3">
        <w:rPr>
          <w:b/>
          <w:sz w:val="24"/>
        </w:rPr>
        <w:t>关键词</w:t>
      </w:r>
      <w:r w:rsidRPr="007A0A54">
        <w:rPr>
          <w:sz w:val="24"/>
        </w:rPr>
        <w:t>：</w:t>
      </w:r>
      <w:r w:rsidR="002E7B03">
        <w:rPr>
          <w:rFonts w:hint="eastAsia"/>
          <w:sz w:val="24"/>
        </w:rPr>
        <w:t>大词表问题，词表分解，循环神经语言模型，</w:t>
      </w:r>
      <w:r w:rsidR="00A21FE6">
        <w:rPr>
          <w:sz w:val="24"/>
        </w:rPr>
        <w:t xml:space="preserve"> </w:t>
      </w:r>
      <w:r w:rsidR="002E7B03">
        <w:rPr>
          <w:rFonts w:hint="eastAsia"/>
          <w:sz w:val="24"/>
        </w:rPr>
        <w:t>自然语言处理</w:t>
      </w:r>
    </w:p>
    <w:p w14:paraId="72B3540B" w14:textId="2EC1C72A" w:rsidR="00181DF8" w:rsidRDefault="00181DF8" w:rsidP="00A65E1A">
      <w:pPr>
        <w:ind w:firstLine="0"/>
      </w:pPr>
      <w:r>
        <w:br w:type="page"/>
      </w:r>
    </w:p>
    <w:p w14:paraId="5B025B6A" w14:textId="77777777" w:rsidR="00181DF8" w:rsidRDefault="00181DF8" w:rsidP="00A65E1A">
      <w:pPr>
        <w:ind w:firstLine="0"/>
      </w:pPr>
    </w:p>
    <w:p w14:paraId="43BC37D4" w14:textId="26B6A95E" w:rsidR="00A65E1A" w:rsidRDefault="00A65E1A" w:rsidP="00A65E1A">
      <w:pPr>
        <w:jc w:val="center"/>
        <w:rPr>
          <w:b/>
          <w:sz w:val="44"/>
        </w:rPr>
      </w:pPr>
      <w:r w:rsidRPr="00A65E1A">
        <w:rPr>
          <w:b/>
          <w:sz w:val="44"/>
        </w:rPr>
        <w:t>Abstract</w:t>
      </w:r>
    </w:p>
    <w:p w14:paraId="79138CEF" w14:textId="5907B8FC" w:rsidR="00893E33" w:rsidRDefault="00EC000D" w:rsidP="003F2673">
      <w:pPr>
        <w:ind w:firstLineChars="200" w:firstLine="420"/>
      </w:pPr>
      <w:r>
        <w:rPr>
          <w:rFonts w:hint="eastAsia"/>
        </w:rPr>
        <w:t>La</w:t>
      </w:r>
      <w:r>
        <w:t>nguage model is a fundamental component in the field of neural language processing</w:t>
      </w:r>
      <w:r w:rsidR="00D451B7">
        <w:t xml:space="preserve">; its performance has direct influence on many tasks, e.g., machine translation and automatic speech recognition. </w:t>
      </w:r>
      <w:r w:rsidR="00CB0D25">
        <w:t xml:space="preserve">With the propose of recurrent neural network </w:t>
      </w:r>
      <w:r w:rsidR="00274923">
        <w:t xml:space="preserve">and its inclusion in language model, </w:t>
      </w:r>
      <w:r w:rsidR="009C20AD">
        <w:t xml:space="preserve">language modeling by computer becomes more accuracy, yet </w:t>
      </w:r>
      <w:r w:rsidR="0032057C">
        <w:t xml:space="preserve">producing </w:t>
      </w:r>
      <w:r w:rsidR="00206EF0">
        <w:t xml:space="preserve">the in-efficiency in the model’s training and operating. </w:t>
      </w:r>
      <w:r w:rsidR="00DE5F09">
        <w:t xml:space="preserve">Especially when </w:t>
      </w:r>
      <w:r w:rsidR="00910EA9">
        <w:t xml:space="preserve">the text corpus growths explosively, </w:t>
      </w:r>
      <w:r w:rsidR="00506662">
        <w:t xml:space="preserve">vocabulary will </w:t>
      </w:r>
      <w:r w:rsidR="00BE6111">
        <w:t xml:space="preserve">become so huge that </w:t>
      </w:r>
      <w:r w:rsidR="007E1E91">
        <w:t>it</w:t>
      </w:r>
      <w:r w:rsidR="00CB0BB8">
        <w:t xml:space="preserve"> causes both high computational complexity, which make it time-consuming to train as well as to infer, and </w:t>
      </w:r>
      <w:r w:rsidR="002578AA">
        <w:t xml:space="preserve">excessive model size, which means the huge memory footprint. </w:t>
      </w:r>
      <w:r w:rsidR="006379AA">
        <w:t xml:space="preserve">To </w:t>
      </w:r>
      <w:r w:rsidR="00137241">
        <w:t>tackle</w:t>
      </w:r>
      <w:r w:rsidR="006379AA">
        <w:t xml:space="preserve"> these problems, </w:t>
      </w:r>
      <w:r w:rsidR="00181DF8">
        <w:t>many techniques and models have been developed</w:t>
      </w:r>
      <w:r w:rsidR="00BB278A">
        <w:t xml:space="preserve">, mainly categorized as: sampling-based approximation, character level-based models, and vocabulary factorization-based methods. </w:t>
      </w:r>
    </w:p>
    <w:p w14:paraId="090BA983" w14:textId="01150AF1" w:rsidR="00013209" w:rsidRPr="00013209" w:rsidRDefault="00447706" w:rsidP="00F260B0">
      <w:pPr>
        <w:ind w:firstLineChars="200" w:firstLine="420"/>
      </w:pPr>
      <w:r>
        <w:rPr>
          <w:rFonts w:hint="eastAsia"/>
        </w:rPr>
        <w:t>I</w:t>
      </w:r>
      <w:r>
        <w:t>n this paper we first review the development of the language model</w:t>
      </w:r>
      <w:r w:rsidR="00DB5788">
        <w:t xml:space="preserve">, containing </w:t>
      </w:r>
      <w:r w:rsidR="001D5B44">
        <w:t xml:space="preserve">the detail introduction of recurrent neural network and its variants, the explanation of the problem of over-large vocabulary, and </w:t>
      </w:r>
      <w:r w:rsidR="002E5CA6">
        <w:t xml:space="preserve">some standard </w:t>
      </w:r>
      <w:r w:rsidR="00425E01">
        <w:t xml:space="preserve">datasets. </w:t>
      </w:r>
      <w:r w:rsidR="005A2FEC">
        <w:t xml:space="preserve">Afterwards, </w:t>
      </w:r>
      <w:r w:rsidR="00F11EE7">
        <w:t xml:space="preserve">we </w:t>
      </w:r>
      <w:r w:rsidR="000720C1">
        <w:t>explore</w:t>
      </w:r>
      <w:r w:rsidR="00F11EE7">
        <w:t xml:space="preserve"> those three kinds of </w:t>
      </w:r>
      <w:r w:rsidR="000708BE">
        <w:t xml:space="preserve">advanced methods and analyze their </w:t>
      </w:r>
      <w:r w:rsidR="00FF4442" w:rsidRPr="00FF4442">
        <w:t>merit and demerit</w:t>
      </w:r>
      <w:r w:rsidR="00FF4442">
        <w:t xml:space="preserve">. </w:t>
      </w:r>
      <w:r w:rsidR="007A44F9">
        <w:t xml:space="preserve">Finally, </w:t>
      </w:r>
      <w:r w:rsidR="004C4381">
        <w:t xml:space="preserve">by </w:t>
      </w:r>
      <w:r w:rsidR="006E1161">
        <w:t xml:space="preserve">summarizing the previous researches, </w:t>
      </w:r>
      <w:r w:rsidR="007F5E07">
        <w:t>we list some possible directions and the future works.</w:t>
      </w:r>
    </w:p>
    <w:p w14:paraId="64D89B96" w14:textId="05D6CDAA" w:rsidR="00F819DA" w:rsidRPr="00D13FFB" w:rsidRDefault="008633D0" w:rsidP="003F2673">
      <w:pPr>
        <w:ind w:firstLineChars="200"/>
        <w:rPr>
          <w:sz w:val="24"/>
        </w:rPr>
        <w:sectPr w:rsidR="00F819DA" w:rsidRPr="00D13FFB">
          <w:pgSz w:w="11907" w:h="16840" w:code="9"/>
          <w:pgMar w:top="1440" w:right="1797" w:bottom="1440" w:left="1797" w:header="720" w:footer="720" w:gutter="0"/>
          <w:cols w:space="720"/>
          <w:docGrid w:linePitch="271"/>
        </w:sectPr>
      </w:pPr>
      <w:r w:rsidRPr="00534DF3">
        <w:rPr>
          <w:b/>
          <w:sz w:val="24"/>
        </w:rPr>
        <w:t>Keyword:</w:t>
      </w:r>
      <w:r w:rsidR="00F313BC">
        <w:rPr>
          <w:sz w:val="24"/>
        </w:rPr>
        <w:t xml:space="preserve"> </w:t>
      </w:r>
      <w:r w:rsidR="00AC7A9E">
        <w:rPr>
          <w:sz w:val="24"/>
        </w:rPr>
        <w:t>over-large vocabulary, vocabulary factorization, RNN language model, natural language processing</w:t>
      </w:r>
    </w:p>
    <w:p w14:paraId="7BD39A64" w14:textId="33778516" w:rsidR="0004677C" w:rsidRDefault="0004677C" w:rsidP="00A51686">
      <w:pPr>
        <w:pStyle w:val="10"/>
      </w:pPr>
      <w:bookmarkStart w:id="1" w:name="_Toc437813697"/>
    </w:p>
    <w:p w14:paraId="3BC8CBF8" w14:textId="35B7FE3E" w:rsidR="00E07712" w:rsidRPr="00335F4F" w:rsidRDefault="00E07712" w:rsidP="00C64591">
      <w:pPr>
        <w:pStyle w:val="10"/>
        <w:ind w:left="3600" w:firstLineChars="0" w:firstLine="0"/>
        <w:rPr>
          <w:b/>
        </w:rPr>
      </w:pPr>
      <w:r w:rsidRPr="00335F4F">
        <w:rPr>
          <w:b/>
        </w:rPr>
        <w:t>目        录</w:t>
      </w:r>
    </w:p>
    <w:p w14:paraId="6677A535" w14:textId="307D4739" w:rsidR="00614A14" w:rsidRDefault="0004677C">
      <w:pPr>
        <w:pStyle w:val="10"/>
        <w:tabs>
          <w:tab w:val="right" w:leader="dot" w:pos="8303"/>
        </w:tabs>
        <w:rPr>
          <w:rFonts w:asciiTheme="minorHAnsi" w:eastAsiaTheme="minorEastAsia" w:hAnsiTheme="minorHAnsi" w:cstheme="minorBidi"/>
          <w:noProof/>
          <w:kern w:val="2"/>
          <w:sz w:val="21"/>
          <w:szCs w:val="22"/>
        </w:rPr>
      </w:pPr>
      <w:r w:rsidRPr="0004677C">
        <w:fldChar w:fldCharType="begin"/>
      </w:r>
      <w:r w:rsidRPr="0004677C">
        <w:instrText xml:space="preserve"> </w:instrText>
      </w:r>
      <w:r w:rsidRPr="0004677C">
        <w:rPr>
          <w:rFonts w:hint="eastAsia"/>
        </w:rPr>
        <w:instrText>TOC \o "1-3"</w:instrText>
      </w:r>
      <w:r w:rsidRPr="0004677C">
        <w:instrText xml:space="preserve"> </w:instrText>
      </w:r>
      <w:r w:rsidRPr="0004677C">
        <w:fldChar w:fldCharType="separate"/>
      </w:r>
      <w:r w:rsidR="00614A14">
        <w:rPr>
          <w:noProof/>
        </w:rPr>
        <w:t>1引言</w:t>
      </w:r>
      <w:r w:rsidR="00614A14">
        <w:rPr>
          <w:noProof/>
        </w:rPr>
        <w:tab/>
      </w:r>
      <w:r w:rsidR="00614A14">
        <w:rPr>
          <w:noProof/>
        </w:rPr>
        <w:fldChar w:fldCharType="begin"/>
      </w:r>
      <w:r w:rsidR="00614A14">
        <w:rPr>
          <w:noProof/>
        </w:rPr>
        <w:instrText xml:space="preserve"> PAGEREF _Toc500599925 \h </w:instrText>
      </w:r>
      <w:r w:rsidR="00614A14">
        <w:rPr>
          <w:noProof/>
        </w:rPr>
      </w:r>
      <w:r w:rsidR="00614A14">
        <w:rPr>
          <w:noProof/>
        </w:rPr>
        <w:fldChar w:fldCharType="separate"/>
      </w:r>
      <w:r w:rsidR="00614A14">
        <w:rPr>
          <w:noProof/>
        </w:rPr>
        <w:t>1</w:t>
      </w:r>
      <w:r w:rsidR="00614A14">
        <w:rPr>
          <w:noProof/>
        </w:rPr>
        <w:fldChar w:fldCharType="end"/>
      </w:r>
    </w:p>
    <w:p w14:paraId="69763EE7" w14:textId="2B43E367" w:rsidR="000938E3" w:rsidRDefault="0004677C" w:rsidP="00A51686">
      <w:pPr>
        <w:pStyle w:val="10"/>
        <w:sectPr w:rsidR="000938E3" w:rsidSect="000938E3">
          <w:pgSz w:w="11907" w:h="16840" w:code="9"/>
          <w:pgMar w:top="1440" w:right="1797" w:bottom="1440" w:left="1797" w:header="720" w:footer="720" w:gutter="0"/>
          <w:pgNumType w:start="1"/>
          <w:cols w:space="720"/>
          <w:docGrid w:linePitch="271"/>
        </w:sectPr>
      </w:pPr>
      <w:r w:rsidRPr="0004677C">
        <w:fldChar w:fldCharType="end"/>
      </w:r>
    </w:p>
    <w:p w14:paraId="2D9754AB" w14:textId="1B057CE4" w:rsidR="00D14FF8" w:rsidRPr="00555A0B" w:rsidRDefault="00304407" w:rsidP="00555A0B">
      <w:pPr>
        <w:pStyle w:val="ad"/>
        <w:ind w:left="2160" w:firstLine="720"/>
        <w:jc w:val="both"/>
        <w:rPr>
          <w:rStyle w:val="ae"/>
          <w:b/>
          <w:bCs/>
        </w:rPr>
      </w:pPr>
      <w:bookmarkStart w:id="2" w:name="_Toc438384973"/>
      <w:bookmarkStart w:id="3" w:name="_Toc500599925"/>
      <w:bookmarkEnd w:id="1"/>
      <w:r>
        <w:rPr>
          <w:rFonts w:hint="eastAsia"/>
        </w:rPr>
        <w:lastRenderedPageBreak/>
        <w:t>1</w:t>
      </w:r>
      <w:bookmarkEnd w:id="2"/>
      <w:r w:rsidR="0047770B">
        <w:rPr>
          <w:rFonts w:hint="eastAsia"/>
        </w:rPr>
        <w:t>引言</w:t>
      </w:r>
      <w:bookmarkStart w:id="4" w:name="_Toc437813705"/>
      <w:bookmarkEnd w:id="3"/>
    </w:p>
    <w:p w14:paraId="7F2E6F11" w14:textId="0977E198" w:rsidR="00555A0B" w:rsidRDefault="00555A0B" w:rsidP="006C693B">
      <w:pPr>
        <w:pStyle w:val="af6"/>
      </w:pPr>
      <w:r>
        <w:rPr>
          <w:rFonts w:hint="eastAsia"/>
        </w:rPr>
        <w:t>近年来，</w:t>
      </w:r>
      <w:r w:rsidR="00DD721C">
        <w:rPr>
          <w:rFonts w:hint="eastAsia"/>
        </w:rPr>
        <w:t>互联网技术的快速发展，尤其是各大社交网络平台技术日趋完善，为</w:t>
      </w:r>
      <w:r w:rsidR="006C693B">
        <w:rPr>
          <w:rFonts w:hint="eastAsia"/>
        </w:rPr>
        <w:t>人</w:t>
      </w:r>
      <w:r w:rsidR="00D75DC3">
        <w:rPr>
          <w:rFonts w:hint="eastAsia"/>
        </w:rPr>
        <w:t>们营造了一个便于交流的世界。</w:t>
      </w:r>
      <w:r w:rsidR="002F1C43">
        <w:rPr>
          <w:rFonts w:hint="eastAsia"/>
        </w:rPr>
        <w:t>于是，在全球范围内</w:t>
      </w:r>
      <w:r w:rsidR="00CE157C">
        <w:rPr>
          <w:rFonts w:hint="eastAsia"/>
        </w:rPr>
        <w:t>互联网用户数量在</w:t>
      </w:r>
      <w:r w:rsidR="00C57B23">
        <w:rPr>
          <w:rFonts w:hint="eastAsia"/>
        </w:rPr>
        <w:t>不断</w:t>
      </w:r>
      <w:r w:rsidR="00CE157C">
        <w:rPr>
          <w:rFonts w:hint="eastAsia"/>
        </w:rPr>
        <w:t>增加，</w:t>
      </w:r>
      <w:r w:rsidR="00FA09DF">
        <w:rPr>
          <w:rFonts w:hint="eastAsia"/>
        </w:rPr>
        <w:t>用户之间的交流、</w:t>
      </w:r>
      <w:r w:rsidR="00AF0E9C">
        <w:rPr>
          <w:rFonts w:hint="eastAsia"/>
        </w:rPr>
        <w:t>用户对互联网产品的评论以及各种信息的共享，</w:t>
      </w:r>
      <w:r w:rsidR="00984E2C">
        <w:rPr>
          <w:rFonts w:hint="eastAsia"/>
        </w:rPr>
        <w:t>这</w:t>
      </w:r>
      <w:r w:rsidR="000B63C8">
        <w:rPr>
          <w:rFonts w:hint="eastAsia"/>
        </w:rPr>
        <w:t>造成</w:t>
      </w:r>
      <w:r w:rsidR="00AF53FA">
        <w:rPr>
          <w:rFonts w:hint="eastAsia"/>
        </w:rPr>
        <w:t>互联网上的数据</w:t>
      </w:r>
      <w:r w:rsidR="006064A7">
        <w:rPr>
          <w:rFonts w:hint="eastAsia"/>
        </w:rPr>
        <w:t>爆炸式增长。</w:t>
      </w:r>
      <w:r w:rsidR="00F80D92">
        <w:rPr>
          <w:rFonts w:hint="eastAsia"/>
        </w:rPr>
        <w:t>其中，文本数据是</w:t>
      </w:r>
      <w:r w:rsidR="00A32B2C">
        <w:rPr>
          <w:rFonts w:hint="eastAsia"/>
        </w:rPr>
        <w:t>用户信息传递</w:t>
      </w:r>
      <w:r w:rsidR="006B5D0E">
        <w:rPr>
          <w:rFonts w:hint="eastAsia"/>
        </w:rPr>
        <w:t>的</w:t>
      </w:r>
      <w:r w:rsidR="00A32B2C">
        <w:rPr>
          <w:rFonts w:hint="eastAsia"/>
        </w:rPr>
        <w:t>载体，</w:t>
      </w:r>
      <w:r w:rsidR="00E903F9">
        <w:rPr>
          <w:rFonts w:hint="eastAsia"/>
        </w:rPr>
        <w:t>如何</w:t>
      </w:r>
      <w:r w:rsidR="0097580F">
        <w:rPr>
          <w:rFonts w:hint="eastAsia"/>
        </w:rPr>
        <w:t>从文本数据中自动挖掘有用的信息便成了一个各大互联网公司研究的热点。</w:t>
      </w:r>
      <w:r w:rsidR="00747495">
        <w:rPr>
          <w:rFonts w:hint="eastAsia"/>
        </w:rPr>
        <w:t>由此，对无标注的文本语言进行建模</w:t>
      </w:r>
      <w:r w:rsidR="004147F0">
        <w:rPr>
          <w:rFonts w:hint="eastAsia"/>
        </w:rPr>
        <w:t>（</w:t>
      </w:r>
      <w:r w:rsidR="004147F0">
        <w:rPr>
          <w:rFonts w:hint="eastAsia"/>
        </w:rPr>
        <w:t>Language</w:t>
      </w:r>
      <w:r w:rsidR="004147F0">
        <w:t xml:space="preserve"> </w:t>
      </w:r>
      <w:r w:rsidR="004147F0">
        <w:rPr>
          <w:rFonts w:hint="eastAsia"/>
        </w:rPr>
        <w:t>Modeling</w:t>
      </w:r>
      <w:r w:rsidR="004147F0">
        <w:t>, LM</w:t>
      </w:r>
      <w:r w:rsidR="004147F0">
        <w:rPr>
          <w:rFonts w:hint="eastAsia"/>
        </w:rPr>
        <w:t>）</w:t>
      </w:r>
      <w:r w:rsidR="005F4C90">
        <w:rPr>
          <w:rFonts w:hint="eastAsia"/>
        </w:rPr>
        <w:t>就成了文本数据挖掘的一项非常重要的基础工作，</w:t>
      </w:r>
      <w:r w:rsidR="00DA6FF4">
        <w:rPr>
          <w:rFonts w:hint="eastAsia"/>
        </w:rPr>
        <w:t>很多文本挖掘应用场景，如文本检索</w:t>
      </w:r>
      <w:r w:rsidR="003762A8">
        <w:rPr>
          <w:rFonts w:hint="eastAsia"/>
        </w:rPr>
        <w:t>【】</w:t>
      </w:r>
      <w:r w:rsidR="00DA6FF4">
        <w:rPr>
          <w:rFonts w:hint="eastAsia"/>
        </w:rPr>
        <w:t>，</w:t>
      </w:r>
      <w:r w:rsidR="00F811A1">
        <w:rPr>
          <w:rFonts w:hint="eastAsia"/>
        </w:rPr>
        <w:t>机器</w:t>
      </w:r>
      <w:r w:rsidR="00DA6FF4">
        <w:rPr>
          <w:rFonts w:hint="eastAsia"/>
        </w:rPr>
        <w:t>翻译</w:t>
      </w:r>
      <w:r w:rsidR="003762A8">
        <w:rPr>
          <w:rFonts w:hint="eastAsia"/>
        </w:rPr>
        <w:t>【】</w:t>
      </w:r>
      <w:r w:rsidR="001C4D18">
        <w:rPr>
          <w:rFonts w:hint="eastAsia"/>
        </w:rPr>
        <w:t>和问答</w:t>
      </w:r>
      <w:r w:rsidR="003762A8">
        <w:rPr>
          <w:rFonts w:hint="eastAsia"/>
        </w:rPr>
        <w:t>【】</w:t>
      </w:r>
      <w:r w:rsidR="001C4D18">
        <w:rPr>
          <w:rFonts w:hint="eastAsia"/>
        </w:rPr>
        <w:t>，都需要</w:t>
      </w:r>
      <w:r w:rsidR="00A05FB4">
        <w:rPr>
          <w:rFonts w:hint="eastAsia"/>
        </w:rPr>
        <w:t>以语言模型为</w:t>
      </w:r>
      <w:r w:rsidR="009B159A">
        <w:rPr>
          <w:rFonts w:hint="eastAsia"/>
        </w:rPr>
        <w:t>基本模块</w:t>
      </w:r>
      <w:r w:rsidR="00F56BE3">
        <w:rPr>
          <w:rFonts w:hint="eastAsia"/>
        </w:rPr>
        <w:t>。</w:t>
      </w:r>
      <w:r w:rsidR="00D03B5A">
        <w:rPr>
          <w:rFonts w:hint="eastAsia"/>
        </w:rPr>
        <w:t>因此</w:t>
      </w:r>
      <w:r w:rsidR="00B85572">
        <w:rPr>
          <w:rFonts w:hint="eastAsia"/>
        </w:rPr>
        <w:t>，此研究课题是具有</w:t>
      </w:r>
      <w:r w:rsidR="00EA0022">
        <w:rPr>
          <w:rFonts w:hint="eastAsia"/>
        </w:rPr>
        <w:t>很强的实用价值和研究意义的。</w:t>
      </w:r>
    </w:p>
    <w:p w14:paraId="2F57E823" w14:textId="0C1FC373" w:rsidR="00E729C8" w:rsidRDefault="00461C01" w:rsidP="00833E7E">
      <w:pPr>
        <w:pStyle w:val="af6"/>
        <w:rPr>
          <w:rFonts w:hint="eastAsia"/>
        </w:rPr>
      </w:pPr>
      <w:r>
        <w:rPr>
          <w:rFonts w:hint="eastAsia"/>
        </w:rPr>
        <w:t>在深度学习的概念提出之前，统计语言模型</w:t>
      </w:r>
      <w:r w:rsidR="00B53100">
        <w:rPr>
          <w:rFonts w:hint="eastAsia"/>
        </w:rPr>
        <w:t>（</w:t>
      </w:r>
      <w:r w:rsidR="00B53100">
        <w:t>Statistical Language Model, SLM</w:t>
      </w:r>
      <w:r w:rsidR="00B53100">
        <w:rPr>
          <w:rFonts w:hint="eastAsia"/>
        </w:rPr>
        <w:t>）</w:t>
      </w:r>
      <w:r>
        <w:t xml:space="preserve"> </w:t>
      </w:r>
      <w:r>
        <w:rPr>
          <w:rFonts w:hint="eastAsia"/>
        </w:rPr>
        <w:t>是一种主要的对语言建模的方法，又称为</w:t>
      </w:r>
      <w:r>
        <w:rPr>
          <w:rFonts w:hint="eastAsia"/>
        </w:rPr>
        <w:t>N</w:t>
      </w:r>
      <w:r>
        <w:rPr>
          <w:rFonts w:hint="eastAsia"/>
        </w:rPr>
        <w:t>元语言模型</w:t>
      </w:r>
      <w:r w:rsidR="00B53100">
        <w:rPr>
          <w:rFonts w:hint="eastAsia"/>
        </w:rPr>
        <w:t>（</w:t>
      </w:r>
      <w:r w:rsidR="00B53100">
        <w:t xml:space="preserve">N-gram </w:t>
      </w:r>
      <w:r w:rsidR="00B53100">
        <w:rPr>
          <w:rFonts w:hint="eastAsia"/>
        </w:rPr>
        <w:t>model</w:t>
      </w:r>
      <w:r w:rsidR="00B53100">
        <w:rPr>
          <w:rFonts w:hint="eastAsia"/>
        </w:rPr>
        <w:t>）</w:t>
      </w:r>
      <w:r w:rsidR="004F1E17">
        <w:rPr>
          <w:rFonts w:hint="eastAsia"/>
        </w:rPr>
        <w:t>【】。</w:t>
      </w:r>
      <w:r w:rsidR="000B0056">
        <w:rPr>
          <w:rFonts w:hint="eastAsia"/>
        </w:rPr>
        <w:t>自</w:t>
      </w:r>
      <w:r w:rsidR="000B0056">
        <w:rPr>
          <w:rFonts w:hint="eastAsia"/>
        </w:rPr>
        <w:t>2</w:t>
      </w:r>
      <w:r w:rsidR="000B0056">
        <w:t>006</w:t>
      </w:r>
      <w:r w:rsidR="000B0056">
        <w:rPr>
          <w:rFonts w:hint="eastAsia"/>
        </w:rPr>
        <w:t>年</w:t>
      </w:r>
      <w:r w:rsidR="000B0056">
        <w:rPr>
          <w:rFonts w:hint="eastAsia"/>
        </w:rPr>
        <w:t>H</w:t>
      </w:r>
      <w:r w:rsidR="000B0056">
        <w:t>inton</w:t>
      </w:r>
      <w:r w:rsidR="000B0056">
        <w:rPr>
          <w:rFonts w:hint="eastAsia"/>
        </w:rPr>
        <w:t>提出深度学习</w:t>
      </w:r>
      <w:r w:rsidR="00B53100">
        <w:rPr>
          <w:rFonts w:hint="eastAsia"/>
        </w:rPr>
        <w:t>（</w:t>
      </w:r>
      <w:r w:rsidR="00B53100">
        <w:t>Deep Learning, DL</w:t>
      </w:r>
      <w:r w:rsidR="00B53100">
        <w:rPr>
          <w:rFonts w:hint="eastAsia"/>
        </w:rPr>
        <w:t>）</w:t>
      </w:r>
      <w:r w:rsidR="000B0056">
        <w:rPr>
          <w:rFonts w:hint="eastAsia"/>
        </w:rPr>
        <w:t>以来</w:t>
      </w:r>
      <w:r w:rsidR="00117B49">
        <w:rPr>
          <w:rFonts w:hint="eastAsia"/>
        </w:rPr>
        <w:t>【】</w:t>
      </w:r>
      <w:r w:rsidR="000B0056">
        <w:rPr>
          <w:rFonts w:hint="eastAsia"/>
        </w:rPr>
        <w:t>，</w:t>
      </w:r>
      <w:r w:rsidR="00E202B0">
        <w:rPr>
          <w:rFonts w:hint="eastAsia"/>
        </w:rPr>
        <w:t>将深度学习应用于自然语言处理</w:t>
      </w:r>
      <w:r w:rsidR="003209D3">
        <w:rPr>
          <w:rFonts w:hint="eastAsia"/>
        </w:rPr>
        <w:t>（</w:t>
      </w:r>
      <w:r w:rsidR="003209D3">
        <w:rPr>
          <w:rFonts w:hint="eastAsia"/>
        </w:rPr>
        <w:t>N</w:t>
      </w:r>
      <w:r w:rsidR="003209D3">
        <w:t>atural Language Processing, NLP</w:t>
      </w:r>
      <w:r w:rsidR="003209D3">
        <w:rPr>
          <w:rFonts w:hint="eastAsia"/>
        </w:rPr>
        <w:t>）</w:t>
      </w:r>
      <w:r w:rsidR="00E202B0">
        <w:rPr>
          <w:rFonts w:hint="eastAsia"/>
        </w:rPr>
        <w:t>任务中已经</w:t>
      </w:r>
      <w:r w:rsidR="003209D3">
        <w:rPr>
          <w:rFonts w:hint="eastAsia"/>
        </w:rPr>
        <w:t>成为自然语言处理</w:t>
      </w:r>
      <w:r w:rsidR="00E202B0">
        <w:rPr>
          <w:rFonts w:hint="eastAsia"/>
        </w:rPr>
        <w:t>界的趋势</w:t>
      </w:r>
      <w:r w:rsidR="00B12C4C">
        <w:rPr>
          <w:rFonts w:hint="eastAsia"/>
        </w:rPr>
        <w:t>，尤其是在语言模型中的应用</w:t>
      </w:r>
      <w:r w:rsidR="00E202B0">
        <w:rPr>
          <w:rFonts w:hint="eastAsia"/>
        </w:rPr>
        <w:t>。</w:t>
      </w:r>
      <w:r w:rsidR="00161D55">
        <w:rPr>
          <w:rFonts w:hint="eastAsia"/>
        </w:rPr>
        <w:t>研究者</w:t>
      </w:r>
      <w:r w:rsidR="00E768F9">
        <w:rPr>
          <w:rFonts w:hint="eastAsia"/>
        </w:rPr>
        <w:t>提出</w:t>
      </w:r>
      <w:r w:rsidR="004147F0">
        <w:rPr>
          <w:rFonts w:hint="eastAsia"/>
        </w:rPr>
        <w:t>可以用神经网络（</w:t>
      </w:r>
      <w:r w:rsidR="004147F0">
        <w:rPr>
          <w:rFonts w:hint="eastAsia"/>
        </w:rPr>
        <w:t>N</w:t>
      </w:r>
      <w:r w:rsidR="004147F0">
        <w:t>eural Network, NN</w:t>
      </w:r>
      <w:r w:rsidR="004147F0">
        <w:rPr>
          <w:rFonts w:hint="eastAsia"/>
        </w:rPr>
        <w:t>）对语言进行建模，包括</w:t>
      </w:r>
      <w:r w:rsidR="00B13540">
        <w:rPr>
          <w:rFonts w:hint="eastAsia"/>
        </w:rPr>
        <w:t>前馈神经网络模型（</w:t>
      </w:r>
      <w:r w:rsidR="00B13540">
        <w:rPr>
          <w:rFonts w:hint="eastAsia"/>
        </w:rPr>
        <w:t>F</w:t>
      </w:r>
      <w:r w:rsidR="00B13540">
        <w:t>eed</w:t>
      </w:r>
      <w:r w:rsidR="00E778D0">
        <w:rPr>
          <w:rFonts w:hint="eastAsia"/>
        </w:rPr>
        <w:t>-F</w:t>
      </w:r>
      <w:r w:rsidR="00B13540">
        <w:t>orward Neural Network, FFNN</w:t>
      </w:r>
      <w:r w:rsidR="00B13540">
        <w:rPr>
          <w:rFonts w:hint="eastAsia"/>
        </w:rPr>
        <w:t>）</w:t>
      </w:r>
      <w:r w:rsidR="00E778D0">
        <w:rPr>
          <w:rFonts w:hint="eastAsia"/>
        </w:rPr>
        <w:t>和循环神经网络模型（</w:t>
      </w:r>
      <w:r w:rsidR="00E778D0">
        <w:rPr>
          <w:rFonts w:hint="eastAsia"/>
        </w:rPr>
        <w:t>Re</w:t>
      </w:r>
      <w:r w:rsidR="00E778D0">
        <w:t>current Neural Network, RNN</w:t>
      </w:r>
      <w:r w:rsidR="00E778D0">
        <w:rPr>
          <w:rFonts w:hint="eastAsia"/>
        </w:rPr>
        <w:t>）</w:t>
      </w:r>
      <w:r w:rsidR="000A5003">
        <w:rPr>
          <w:rFonts w:hint="eastAsia"/>
        </w:rPr>
        <w:t>【】</w:t>
      </w:r>
      <w:r w:rsidR="00E778D0">
        <w:rPr>
          <w:rFonts w:hint="eastAsia"/>
        </w:rPr>
        <w:t>。</w:t>
      </w:r>
      <w:r w:rsidR="00F029F3">
        <w:rPr>
          <w:rFonts w:hint="eastAsia"/>
        </w:rPr>
        <w:t>其中，</w:t>
      </w:r>
      <w:r w:rsidR="00D963AC">
        <w:rPr>
          <w:rFonts w:hint="eastAsia"/>
        </w:rPr>
        <w:t>RNN</w:t>
      </w:r>
      <w:r w:rsidR="00F029F3">
        <w:rPr>
          <w:rFonts w:hint="eastAsia"/>
        </w:rPr>
        <w:t>由于其特殊的网络结构能够将</w:t>
      </w:r>
      <w:proofErr w:type="gramStart"/>
      <w:r w:rsidR="00B77B30">
        <w:rPr>
          <w:rFonts w:hint="eastAsia"/>
        </w:rPr>
        <w:t>当前词</w:t>
      </w:r>
      <w:proofErr w:type="gramEnd"/>
      <w:r w:rsidR="00B77B30">
        <w:rPr>
          <w:rFonts w:hint="eastAsia"/>
        </w:rPr>
        <w:t>的历史信息存储起来</w:t>
      </w:r>
      <w:r w:rsidR="000649DC">
        <w:rPr>
          <w:rFonts w:hint="eastAsia"/>
        </w:rPr>
        <w:t>，并作为</w:t>
      </w:r>
      <w:proofErr w:type="gramStart"/>
      <w:r w:rsidR="000649DC">
        <w:rPr>
          <w:rFonts w:hint="eastAsia"/>
        </w:rPr>
        <w:t>当前词预测</w:t>
      </w:r>
      <w:proofErr w:type="gramEnd"/>
      <w:r w:rsidR="000649DC">
        <w:rPr>
          <w:rFonts w:hint="eastAsia"/>
        </w:rPr>
        <w:t>的依据。该结构</w:t>
      </w:r>
      <w:r w:rsidR="00BC777B">
        <w:rPr>
          <w:rFonts w:hint="eastAsia"/>
        </w:rPr>
        <w:t>克服了</w:t>
      </w:r>
      <w:r w:rsidR="00BC777B">
        <w:rPr>
          <w:rFonts w:hint="eastAsia"/>
        </w:rPr>
        <w:t>N</w:t>
      </w:r>
      <w:r w:rsidR="00BC777B">
        <w:t>-gram</w:t>
      </w:r>
      <w:r w:rsidR="00BC777B">
        <w:rPr>
          <w:rFonts w:hint="eastAsia"/>
        </w:rPr>
        <w:t>语言模型无法利用距离</w:t>
      </w:r>
      <w:proofErr w:type="gramStart"/>
      <w:r w:rsidR="00BC777B">
        <w:rPr>
          <w:rFonts w:hint="eastAsia"/>
        </w:rPr>
        <w:t>当前词</w:t>
      </w:r>
      <w:proofErr w:type="gramEnd"/>
      <w:r w:rsidR="00BC777B">
        <w:rPr>
          <w:rFonts w:hint="eastAsia"/>
        </w:rPr>
        <w:t>较远的词的信息。</w:t>
      </w:r>
      <w:r w:rsidR="0029781D">
        <w:rPr>
          <w:rFonts w:hint="eastAsia"/>
        </w:rPr>
        <w:t>此外，</w:t>
      </w:r>
      <w:r w:rsidR="006F2A03">
        <w:rPr>
          <w:rFonts w:hint="eastAsia"/>
        </w:rPr>
        <w:t>在</w:t>
      </w:r>
      <w:r w:rsidR="00806557">
        <w:rPr>
          <w:rFonts w:hint="eastAsia"/>
        </w:rPr>
        <w:t>RNN</w:t>
      </w:r>
      <w:r w:rsidR="00B74845">
        <w:rPr>
          <w:rFonts w:hint="eastAsia"/>
        </w:rPr>
        <w:t>对一个词序</w:t>
      </w:r>
      <w:proofErr w:type="gramStart"/>
      <w:r w:rsidR="00B74845">
        <w:rPr>
          <w:rFonts w:hint="eastAsia"/>
        </w:rPr>
        <w:t>列进行</w:t>
      </w:r>
      <w:proofErr w:type="gramEnd"/>
      <w:r w:rsidR="00B74845">
        <w:rPr>
          <w:rFonts w:hint="eastAsia"/>
        </w:rPr>
        <w:t>建模时，</w:t>
      </w:r>
      <w:r w:rsidR="009D77B3">
        <w:rPr>
          <w:rFonts w:hint="eastAsia"/>
        </w:rPr>
        <w:t>离散的词被映射到连续稠密的词嵌入（</w:t>
      </w:r>
      <w:r w:rsidR="009D77B3">
        <w:rPr>
          <w:rFonts w:hint="eastAsia"/>
        </w:rPr>
        <w:t>W</w:t>
      </w:r>
      <w:r w:rsidR="009D77B3">
        <w:t>ord Embedding</w:t>
      </w:r>
      <w:r w:rsidR="009D77B3">
        <w:rPr>
          <w:rFonts w:hint="eastAsia"/>
        </w:rPr>
        <w:t>）空间</w:t>
      </w:r>
      <w:r w:rsidR="000174D5">
        <w:rPr>
          <w:rFonts w:hint="eastAsia"/>
        </w:rPr>
        <w:t>，在这低维空间进行计算学习词序列的特征来学习词与词之间的依赖关系。</w:t>
      </w:r>
      <w:r w:rsidR="006F2A03">
        <w:rPr>
          <w:rFonts w:hint="eastAsia"/>
        </w:rPr>
        <w:t>因此，</w:t>
      </w:r>
      <w:r w:rsidR="003C7240">
        <w:rPr>
          <w:rFonts w:hint="eastAsia"/>
        </w:rPr>
        <w:t>循环神经网络语言模型（</w:t>
      </w:r>
      <w:r w:rsidR="003C7240">
        <w:rPr>
          <w:rFonts w:hint="eastAsia"/>
        </w:rPr>
        <w:t>R</w:t>
      </w:r>
      <w:r w:rsidR="003C7240">
        <w:t>ecurrent Neural Network Language Model, RNNLM</w:t>
      </w:r>
      <w:r w:rsidR="003C7240">
        <w:rPr>
          <w:rFonts w:hint="eastAsia"/>
        </w:rPr>
        <w:t>）</w:t>
      </w:r>
      <w:r w:rsidR="00D36BBE">
        <w:rPr>
          <w:rFonts w:hint="eastAsia"/>
        </w:rPr>
        <w:t>在模型困惑度</w:t>
      </w:r>
      <w:r w:rsidR="000E230D">
        <w:rPr>
          <w:rFonts w:hint="eastAsia"/>
        </w:rPr>
        <w:t>（</w:t>
      </w:r>
      <w:r w:rsidR="000E230D">
        <w:rPr>
          <w:rFonts w:hint="eastAsia"/>
        </w:rPr>
        <w:t>Per</w:t>
      </w:r>
      <w:r w:rsidR="000E230D">
        <w:t>plexity, PPL</w:t>
      </w:r>
      <w:r w:rsidR="000E230D">
        <w:rPr>
          <w:rFonts w:hint="eastAsia"/>
        </w:rPr>
        <w:t>）</w:t>
      </w:r>
      <w:r w:rsidR="00D36BBE">
        <w:rPr>
          <w:rFonts w:hint="eastAsia"/>
        </w:rPr>
        <w:t>和词</w:t>
      </w:r>
      <w:r w:rsidR="00E729C8">
        <w:rPr>
          <w:rFonts w:hint="eastAsia"/>
        </w:rPr>
        <w:t>识别率</w:t>
      </w:r>
      <w:r w:rsidR="00D36BBE">
        <w:rPr>
          <w:rFonts w:hint="eastAsia"/>
        </w:rPr>
        <w:t>上都</w:t>
      </w:r>
      <w:r w:rsidR="0079246E">
        <w:rPr>
          <w:rFonts w:hint="eastAsia"/>
        </w:rPr>
        <w:t>取得了最好的结果</w:t>
      </w:r>
      <w:r w:rsidR="00624121">
        <w:rPr>
          <w:rFonts w:hint="eastAsia"/>
        </w:rPr>
        <w:t>【】</w:t>
      </w:r>
      <w:r w:rsidR="0079246E">
        <w:rPr>
          <w:rFonts w:hint="eastAsia"/>
        </w:rPr>
        <w:t>。</w:t>
      </w:r>
    </w:p>
    <w:p w14:paraId="319B276C" w14:textId="64D2A1F1" w:rsidR="00E729C8" w:rsidRPr="00E729C8" w:rsidRDefault="00833E7E" w:rsidP="00B53100">
      <w:pPr>
        <w:pStyle w:val="af6"/>
        <w:rPr>
          <w:rFonts w:hint="eastAsia"/>
        </w:rPr>
        <w:sectPr w:rsidR="00E729C8" w:rsidRPr="00E729C8" w:rsidSect="00031481">
          <w:headerReference w:type="default" r:id="rId11"/>
          <w:footerReference w:type="default" r:id="rId12"/>
          <w:pgSz w:w="11907" w:h="16840" w:code="9"/>
          <w:pgMar w:top="1440" w:right="1797" w:bottom="1440" w:left="1797" w:header="720" w:footer="720" w:gutter="0"/>
          <w:pgNumType w:start="1"/>
          <w:cols w:space="720"/>
          <w:docGrid w:linePitch="271"/>
        </w:sectPr>
      </w:pPr>
      <w:r>
        <w:rPr>
          <w:rFonts w:hint="eastAsia"/>
        </w:rPr>
        <w:t>尽管</w:t>
      </w:r>
      <w:bookmarkStart w:id="5" w:name="_GoBack"/>
      <w:bookmarkEnd w:id="5"/>
    </w:p>
    <w:bookmarkEnd w:id="4"/>
    <w:p w14:paraId="77BA9021" w14:textId="7CF5A710" w:rsidR="00E77885" w:rsidRPr="00204845" w:rsidRDefault="00E77885" w:rsidP="004743E5">
      <w:pPr>
        <w:ind w:firstLine="0"/>
      </w:pPr>
    </w:p>
    <w:sectPr w:rsidR="00E77885" w:rsidRPr="00204845">
      <w:pgSz w:w="11907" w:h="16840" w:code="9"/>
      <w:pgMar w:top="1440" w:right="1797" w:bottom="1440" w:left="1797" w:header="720" w:footer="720" w:gutter="0"/>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4C2F2" w14:textId="77777777" w:rsidR="000277DF" w:rsidRDefault="000277DF" w:rsidP="00194DE0">
      <w:pPr>
        <w:spacing w:before="0" w:after="0"/>
      </w:pPr>
      <w:r>
        <w:separator/>
      </w:r>
    </w:p>
    <w:p w14:paraId="44A783F9" w14:textId="77777777" w:rsidR="000277DF" w:rsidRDefault="000277DF"/>
  </w:endnote>
  <w:endnote w:type="continuationSeparator" w:id="0">
    <w:p w14:paraId="3DD5FD46" w14:textId="77777777" w:rsidR="000277DF" w:rsidRDefault="000277DF" w:rsidP="00194DE0">
      <w:pPr>
        <w:spacing w:before="0" w:after="0"/>
      </w:pPr>
      <w:r>
        <w:continuationSeparator/>
      </w:r>
    </w:p>
    <w:p w14:paraId="556244D7" w14:textId="77777777" w:rsidR="000277DF" w:rsidRDefault="000277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50386" w14:textId="77777777" w:rsidR="00CB0D25" w:rsidRDefault="00CB0D25" w:rsidP="005E7D29">
    <w:pPr>
      <w:pStyle w:val="a6"/>
      <w:framePr w:wrap="none"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5EE50405" w14:textId="77777777" w:rsidR="00CB0D25" w:rsidRDefault="00CB0D2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87C94" w14:textId="77777777" w:rsidR="00CB0D25" w:rsidRDefault="00CB0D2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763D5" w14:textId="77777777" w:rsidR="000277DF" w:rsidRDefault="000277DF" w:rsidP="00194DE0">
      <w:pPr>
        <w:spacing w:before="0" w:after="0"/>
      </w:pPr>
      <w:r>
        <w:separator/>
      </w:r>
    </w:p>
    <w:p w14:paraId="0D3DC8F6" w14:textId="77777777" w:rsidR="000277DF" w:rsidRDefault="000277DF"/>
  </w:footnote>
  <w:footnote w:type="continuationSeparator" w:id="0">
    <w:p w14:paraId="0FCCFE42" w14:textId="77777777" w:rsidR="000277DF" w:rsidRDefault="000277DF" w:rsidP="00194DE0">
      <w:pPr>
        <w:spacing w:before="0" w:after="0"/>
      </w:pPr>
      <w:r>
        <w:continuationSeparator/>
      </w:r>
    </w:p>
    <w:p w14:paraId="4642EB2A" w14:textId="77777777" w:rsidR="000277DF" w:rsidRDefault="000277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753C2" w14:textId="77777777" w:rsidR="00CB0D25" w:rsidRDefault="00CB0D25" w:rsidP="00E20F65">
    <w:pPr>
      <w:pStyle w:val="a4"/>
      <w:framePr w:wrap="none" w:vAnchor="text" w:hAnchor="margin" w:xAlign="right" w:y="1"/>
      <w:rPr>
        <w:rStyle w:val="af"/>
      </w:rPr>
    </w:pPr>
    <w:r>
      <w:rPr>
        <w:rStyle w:val="af"/>
      </w:rPr>
      <w:fldChar w:fldCharType="begin"/>
    </w:r>
    <w:r>
      <w:rPr>
        <w:rStyle w:val="af"/>
      </w:rPr>
      <w:instrText xml:space="preserve">PAGE  </w:instrText>
    </w:r>
    <w:r>
      <w:rPr>
        <w:rStyle w:val="af"/>
      </w:rPr>
      <w:fldChar w:fldCharType="end"/>
    </w:r>
  </w:p>
  <w:p w14:paraId="2FAA902D" w14:textId="77777777" w:rsidR="00CB0D25" w:rsidRDefault="00CB0D25" w:rsidP="0085192F">
    <w:pPr>
      <w:pStyle w:val="a4"/>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A7D75" w14:textId="044FFBF3" w:rsidR="00CB0D25" w:rsidRPr="00DB5993" w:rsidRDefault="00CB0D25" w:rsidP="00DB5993">
    <w:pPr>
      <w:pStyle w:val="a4"/>
      <w:jc w:val="left"/>
      <w:rPr>
        <w:sz w:val="24"/>
      </w:rPr>
    </w:pPr>
    <w:r>
      <w:rPr>
        <w:noProof/>
      </w:rPr>
      <w:drawing>
        <wp:inline distT="0" distB="0" distL="0" distR="0" wp14:anchorId="750C41CB" wp14:editId="7431871F">
          <wp:extent cx="512177" cy="51217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31211135726492796.jpg"/>
                  <pic:cNvPicPr/>
                </pic:nvPicPr>
                <pic:blipFill>
                  <a:blip r:embed="rId1">
                    <a:extLst>
                      <a:ext uri="{28A0092B-C50C-407E-A947-70E740481C1C}">
                        <a14:useLocalDpi xmlns:a14="http://schemas.microsoft.com/office/drawing/2010/main" val="0"/>
                      </a:ext>
                    </a:extLst>
                  </a:blip>
                  <a:stretch>
                    <a:fillRect/>
                  </a:stretch>
                </pic:blipFill>
                <pic:spPr>
                  <a:xfrm>
                    <a:off x="0" y="0"/>
                    <a:ext cx="569174" cy="569174"/>
                  </a:xfrm>
                  <a:prstGeom prst="rect">
                    <a:avLst/>
                  </a:prstGeom>
                </pic:spPr>
              </pic:pic>
            </a:graphicData>
          </a:graphic>
        </wp:inline>
      </w:drawing>
    </w:r>
    <w:r>
      <w:tab/>
    </w:r>
    <w:r w:rsidRPr="00DB5993">
      <w:rPr>
        <w:rFonts w:hint="eastAsia"/>
        <w:sz w:val="24"/>
      </w:rPr>
      <w:t>北京</w:t>
    </w:r>
    <w:r w:rsidRPr="00DB5993">
      <w:rPr>
        <w:sz w:val="24"/>
      </w:rPr>
      <w:t>航空航天大学毕业设计</w:t>
    </w:r>
    <w:r>
      <w:rPr>
        <w:sz w:val="24"/>
      </w:rPr>
      <w:t>(</w:t>
    </w:r>
    <w:r w:rsidRPr="00DB5993">
      <w:rPr>
        <w:sz w:val="24"/>
      </w:rPr>
      <w:t>文献综述</w:t>
    </w:r>
    <w:r>
      <w:rPr>
        <w:sz w:val="24"/>
      </w:rPr>
      <w:t>)</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27C17" w14:textId="43329CD8" w:rsidR="00CB0D25" w:rsidRPr="00DB5993" w:rsidRDefault="00CB0D25" w:rsidP="00BD0AFA">
    <w:pPr>
      <w:pStyle w:val="a4"/>
      <w:framePr w:w="1402" w:h="692" w:hRule="exact" w:wrap="none" w:vAnchor="text" w:hAnchor="page" w:x="8202" w:y="461"/>
      <w:pBdr>
        <w:bottom w:val="none" w:sz="0" w:space="0" w:color="auto"/>
      </w:pBdr>
      <w:rPr>
        <w:rStyle w:val="af"/>
        <w:sz w:val="24"/>
      </w:rPr>
    </w:pPr>
    <w:r w:rsidRPr="00DB5993">
      <w:rPr>
        <w:rStyle w:val="af"/>
        <w:sz w:val="24"/>
      </w:rPr>
      <w:t>第</w:t>
    </w:r>
    <w:r w:rsidRPr="00DB5993">
      <w:rPr>
        <w:rStyle w:val="af"/>
        <w:sz w:val="24"/>
      </w:rPr>
      <w:fldChar w:fldCharType="begin"/>
    </w:r>
    <w:r w:rsidRPr="00DB5993">
      <w:rPr>
        <w:rStyle w:val="af"/>
        <w:sz w:val="24"/>
      </w:rPr>
      <w:instrText xml:space="preserve">PAGE  </w:instrText>
    </w:r>
    <w:r w:rsidRPr="00DB5993">
      <w:rPr>
        <w:rStyle w:val="af"/>
        <w:sz w:val="24"/>
      </w:rPr>
      <w:fldChar w:fldCharType="separate"/>
    </w:r>
    <w:r w:rsidR="00833E7E">
      <w:rPr>
        <w:rStyle w:val="af"/>
        <w:noProof/>
        <w:sz w:val="24"/>
      </w:rPr>
      <w:t>2</w:t>
    </w:r>
    <w:r w:rsidRPr="00DB5993">
      <w:rPr>
        <w:rStyle w:val="af"/>
        <w:sz w:val="24"/>
      </w:rPr>
      <w:fldChar w:fldCharType="end"/>
    </w:r>
    <w:r w:rsidRPr="00DB5993">
      <w:rPr>
        <w:rStyle w:val="af"/>
        <w:sz w:val="24"/>
      </w:rPr>
      <w:t>页</w:t>
    </w:r>
  </w:p>
  <w:p w14:paraId="44AB4B2D" w14:textId="7895DA5C" w:rsidR="00CB0D25" w:rsidRDefault="00CB0D25" w:rsidP="0085192F">
    <w:pPr>
      <w:pStyle w:val="a4"/>
      <w:ind w:right="360"/>
      <w:jc w:val="left"/>
    </w:pPr>
    <w:r>
      <w:rPr>
        <w:noProof/>
      </w:rPr>
      <w:drawing>
        <wp:inline distT="0" distB="0" distL="0" distR="0" wp14:anchorId="3D84D82A" wp14:editId="47E74051">
          <wp:extent cx="512177" cy="51217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31211135726492796.jpg"/>
                  <pic:cNvPicPr/>
                </pic:nvPicPr>
                <pic:blipFill>
                  <a:blip r:embed="rId1">
                    <a:extLst>
                      <a:ext uri="{28A0092B-C50C-407E-A947-70E740481C1C}">
                        <a14:useLocalDpi xmlns:a14="http://schemas.microsoft.com/office/drawing/2010/main" val="0"/>
                      </a:ext>
                    </a:extLst>
                  </a:blip>
                  <a:stretch>
                    <a:fillRect/>
                  </a:stretch>
                </pic:blipFill>
                <pic:spPr>
                  <a:xfrm>
                    <a:off x="0" y="0"/>
                    <a:ext cx="623159" cy="623159"/>
                  </a:xfrm>
                  <a:prstGeom prst="rect">
                    <a:avLst/>
                  </a:prstGeom>
                </pic:spPr>
              </pic:pic>
            </a:graphicData>
          </a:graphic>
        </wp:inline>
      </w:drawing>
    </w:r>
    <w:r>
      <w:tab/>
    </w:r>
    <w:r w:rsidRPr="00DB5993">
      <w:rPr>
        <w:rFonts w:hint="eastAsia"/>
        <w:sz w:val="24"/>
      </w:rPr>
      <w:t>北京</w:t>
    </w:r>
    <w:r w:rsidRPr="00DB5993">
      <w:rPr>
        <w:sz w:val="24"/>
      </w:rPr>
      <w:t>航空航天大学毕业设计</w:t>
    </w:r>
    <w:r>
      <w:rPr>
        <w:sz w:val="24"/>
      </w:rPr>
      <w:t>(</w:t>
    </w:r>
    <w:r w:rsidRPr="00DB5993">
      <w:rPr>
        <w:sz w:val="24"/>
      </w:rPr>
      <w:t>文献综述</w:t>
    </w:r>
    <w:r>
      <w:rPr>
        <w:sz w:val="24"/>
      </w:rPr>
      <w:t>)</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840C3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4A88BA0C"/>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E5FE03E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E56282B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84FC183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747E773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6AA7AE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45C059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0EB2084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C3F8A81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2"/>
    <w:multiLevelType w:val="hybridMultilevel"/>
    <w:tmpl w:val="00000002"/>
    <w:lvl w:ilvl="0" w:tplc="00000065">
      <w:start w:val="36"/>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2662732"/>
    <w:multiLevelType w:val="multilevel"/>
    <w:tmpl w:val="E97CFF90"/>
    <w:lvl w:ilvl="0">
      <w:start w:val="1"/>
      <w:numFmt w:val="chineseCountingThousand"/>
      <w:suff w:val="space"/>
      <w:lvlText w:val="%1"/>
      <w:lvlJc w:val="left"/>
      <w:pPr>
        <w:ind w:left="567" w:hanging="567"/>
      </w:pPr>
      <w:rPr>
        <w:rFonts w:hint="eastAsia"/>
      </w:rPr>
    </w:lvl>
    <w:lvl w:ilvl="1">
      <w:start w:val="1"/>
      <w:numFmt w:val="decimal"/>
      <w:isLgl/>
      <w:suff w:val="space"/>
      <w:lvlText w:val="%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ascii="宋体" w:eastAsia="宋体" w:hint="eastAsia"/>
        <w:b/>
        <w:i w:val="0"/>
        <w:sz w:val="24"/>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3" w15:restartNumberingAfterBreak="0">
    <w:nsid w:val="09E9504F"/>
    <w:multiLevelType w:val="hybridMultilevel"/>
    <w:tmpl w:val="66D2F5CA"/>
    <w:lvl w:ilvl="0" w:tplc="B126AC36">
      <w:start w:val="1"/>
      <w:numFmt w:val="decimal"/>
      <w:lvlText w:val="[%1]."/>
      <w:lvlJc w:val="left"/>
      <w:pPr>
        <w:ind w:left="1200" w:hanging="480"/>
      </w:pPr>
      <w:rPr>
        <w:rFonts w:ascii="Times New Roman" w:hAnsi="Times New Roman"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1BF0B06"/>
    <w:multiLevelType w:val="hybridMultilevel"/>
    <w:tmpl w:val="E25A21C2"/>
    <w:lvl w:ilvl="0" w:tplc="1764B46A">
      <w:start w:val="3"/>
      <w:numFmt w:val="decimal"/>
      <w:lvlText w:val="%14"/>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141636E9"/>
    <w:multiLevelType w:val="hybridMultilevel"/>
    <w:tmpl w:val="6382F72A"/>
    <w:lvl w:ilvl="0" w:tplc="05E2220A">
      <w:start w:val="1"/>
      <w:numFmt w:val="decimal"/>
      <w:lvlText w:val="（%1）"/>
      <w:lvlJc w:val="left"/>
      <w:pPr>
        <w:ind w:left="1080" w:hanging="72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6" w15:restartNumberingAfterBreak="0">
    <w:nsid w:val="1E252EB4"/>
    <w:multiLevelType w:val="hybridMultilevel"/>
    <w:tmpl w:val="E56CF8D6"/>
    <w:lvl w:ilvl="0" w:tplc="B126AC36">
      <w:start w:val="1"/>
      <w:numFmt w:val="decimal"/>
      <w:lvlText w:val="[%1]."/>
      <w:lvlJc w:val="left"/>
      <w:pPr>
        <w:ind w:left="480" w:hanging="480"/>
      </w:pPr>
      <w:rPr>
        <w:rFonts w:ascii="Times New Roman" w:hAnsi="Times New Roman"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856798E"/>
    <w:multiLevelType w:val="hybridMultilevel"/>
    <w:tmpl w:val="68563128"/>
    <w:lvl w:ilvl="0" w:tplc="B126AC36">
      <w:start w:val="1"/>
      <w:numFmt w:val="decimal"/>
      <w:lvlText w:val="[%1]."/>
      <w:lvlJc w:val="left"/>
      <w:pPr>
        <w:ind w:left="1440" w:hanging="480"/>
      </w:pPr>
      <w:rPr>
        <w:rFonts w:ascii="Times New Roman" w:hAnsi="Times New Roman" w:hint="default"/>
      </w:rPr>
    </w:lvl>
    <w:lvl w:ilvl="1" w:tplc="04090019" w:tentative="1">
      <w:start w:val="1"/>
      <w:numFmt w:val="low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lowerLetter"/>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lowerLetter"/>
      <w:lvlText w:val="%8)"/>
      <w:lvlJc w:val="left"/>
      <w:pPr>
        <w:ind w:left="4800" w:hanging="480"/>
      </w:pPr>
    </w:lvl>
    <w:lvl w:ilvl="8" w:tplc="0409001B" w:tentative="1">
      <w:start w:val="1"/>
      <w:numFmt w:val="lowerRoman"/>
      <w:lvlText w:val="%9."/>
      <w:lvlJc w:val="right"/>
      <w:pPr>
        <w:ind w:left="5280" w:hanging="480"/>
      </w:pPr>
    </w:lvl>
  </w:abstractNum>
  <w:abstractNum w:abstractNumId="18" w15:restartNumberingAfterBreak="0">
    <w:nsid w:val="3D006C09"/>
    <w:multiLevelType w:val="multilevel"/>
    <w:tmpl w:val="A2726024"/>
    <w:lvl w:ilvl="0">
      <w:start w:val="1"/>
      <w:numFmt w:val="decimal"/>
      <w:lvlText w:val="%1"/>
      <w:lvlJc w:val="left"/>
      <w:pPr>
        <w:ind w:left="360" w:hanging="360"/>
      </w:pPr>
      <w:rPr>
        <w:rFonts w:hint="default"/>
      </w:rPr>
    </w:lvl>
    <w:lvl w:ilvl="1">
      <w:start w:val="1"/>
      <w:numFmt w:val="decimal"/>
      <w:lvlText w:val="%1.%2"/>
      <w:lvlJc w:val="left"/>
      <w:pPr>
        <w:ind w:left="757" w:hanging="360"/>
      </w:pPr>
      <w:rPr>
        <w:rFonts w:hint="default"/>
      </w:rPr>
    </w:lvl>
    <w:lvl w:ilvl="2">
      <w:start w:val="1"/>
      <w:numFmt w:val="decimal"/>
      <w:lvlText w:val="%1.%2.%3"/>
      <w:lvlJc w:val="left"/>
      <w:pPr>
        <w:ind w:left="1514" w:hanging="720"/>
      </w:pPr>
      <w:rPr>
        <w:rFonts w:hint="default"/>
      </w:rPr>
    </w:lvl>
    <w:lvl w:ilvl="3">
      <w:start w:val="1"/>
      <w:numFmt w:val="decimal"/>
      <w:lvlText w:val="%1.%2.%3.%4"/>
      <w:lvlJc w:val="left"/>
      <w:pPr>
        <w:ind w:left="1911" w:hanging="720"/>
      </w:pPr>
      <w:rPr>
        <w:rFonts w:hint="default"/>
      </w:rPr>
    </w:lvl>
    <w:lvl w:ilvl="4">
      <w:start w:val="1"/>
      <w:numFmt w:val="decimal"/>
      <w:lvlText w:val="%1.%2.%3.%4.%5"/>
      <w:lvlJc w:val="left"/>
      <w:pPr>
        <w:ind w:left="2668" w:hanging="1080"/>
      </w:pPr>
      <w:rPr>
        <w:rFonts w:hint="default"/>
      </w:rPr>
    </w:lvl>
    <w:lvl w:ilvl="5">
      <w:start w:val="1"/>
      <w:numFmt w:val="decimal"/>
      <w:lvlText w:val="%1.%2.%3.%4.%5.%6"/>
      <w:lvlJc w:val="left"/>
      <w:pPr>
        <w:ind w:left="3065" w:hanging="1080"/>
      </w:pPr>
      <w:rPr>
        <w:rFonts w:hint="default"/>
      </w:rPr>
    </w:lvl>
    <w:lvl w:ilvl="6">
      <w:start w:val="1"/>
      <w:numFmt w:val="decimal"/>
      <w:lvlText w:val="%1.%2.%3.%4.%5.%6.%7"/>
      <w:lvlJc w:val="left"/>
      <w:pPr>
        <w:ind w:left="3462" w:hanging="1080"/>
      </w:pPr>
      <w:rPr>
        <w:rFonts w:hint="default"/>
      </w:rPr>
    </w:lvl>
    <w:lvl w:ilvl="7">
      <w:start w:val="1"/>
      <w:numFmt w:val="decimal"/>
      <w:lvlText w:val="%1.%2.%3.%4.%5.%6.%7.%8"/>
      <w:lvlJc w:val="left"/>
      <w:pPr>
        <w:ind w:left="4219" w:hanging="1440"/>
      </w:pPr>
      <w:rPr>
        <w:rFonts w:hint="default"/>
      </w:rPr>
    </w:lvl>
    <w:lvl w:ilvl="8">
      <w:start w:val="1"/>
      <w:numFmt w:val="decimal"/>
      <w:lvlText w:val="%1.%2.%3.%4.%5.%6.%7.%8.%9"/>
      <w:lvlJc w:val="left"/>
      <w:pPr>
        <w:ind w:left="4616" w:hanging="1440"/>
      </w:pPr>
      <w:rPr>
        <w:rFonts w:hint="default"/>
      </w:rPr>
    </w:lvl>
  </w:abstractNum>
  <w:abstractNum w:abstractNumId="19" w15:restartNumberingAfterBreak="0">
    <w:nsid w:val="45650334"/>
    <w:multiLevelType w:val="hybridMultilevel"/>
    <w:tmpl w:val="12CC6E06"/>
    <w:lvl w:ilvl="0" w:tplc="4B0687B8">
      <w:start w:val="1"/>
      <w:numFmt w:val="japaneseCounting"/>
      <w:lvlText w:val="%1．"/>
      <w:lvlJc w:val="left"/>
      <w:pPr>
        <w:tabs>
          <w:tab w:val="num" w:pos="720"/>
        </w:tabs>
        <w:ind w:left="720" w:hanging="720"/>
      </w:pPr>
      <w:rPr>
        <w:rFonts w:hint="default"/>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A653A64"/>
    <w:multiLevelType w:val="multilevel"/>
    <w:tmpl w:val="E364F824"/>
    <w:lvl w:ilvl="0">
      <w:start w:val="1"/>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15:restartNumberingAfterBreak="0">
    <w:nsid w:val="54406950"/>
    <w:multiLevelType w:val="multilevel"/>
    <w:tmpl w:val="41EEDB5E"/>
    <w:lvl w:ilvl="0">
      <w:start w:val="2"/>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583668C9"/>
    <w:multiLevelType w:val="hybridMultilevel"/>
    <w:tmpl w:val="10B42326"/>
    <w:lvl w:ilvl="0" w:tplc="38A43F84">
      <w:start w:val="1"/>
      <w:numFmt w:val="decimal"/>
      <w:lvlText w:val="%1."/>
      <w:lvlJc w:val="left"/>
      <w:pPr>
        <w:ind w:left="757" w:hanging="360"/>
      </w:pPr>
      <w:rPr>
        <w:rFonts w:hint="eastAsia"/>
      </w:rPr>
    </w:lvl>
    <w:lvl w:ilvl="1" w:tplc="04090019" w:tentative="1">
      <w:start w:val="1"/>
      <w:numFmt w:val="lowerLetter"/>
      <w:lvlText w:val="%2)"/>
      <w:lvlJc w:val="left"/>
      <w:pPr>
        <w:ind w:left="1357" w:hanging="480"/>
      </w:pPr>
    </w:lvl>
    <w:lvl w:ilvl="2" w:tplc="0409001B" w:tentative="1">
      <w:start w:val="1"/>
      <w:numFmt w:val="lowerRoman"/>
      <w:lvlText w:val="%3."/>
      <w:lvlJc w:val="right"/>
      <w:pPr>
        <w:ind w:left="1837" w:hanging="480"/>
      </w:pPr>
    </w:lvl>
    <w:lvl w:ilvl="3" w:tplc="0409000F" w:tentative="1">
      <w:start w:val="1"/>
      <w:numFmt w:val="decimal"/>
      <w:lvlText w:val="%4."/>
      <w:lvlJc w:val="left"/>
      <w:pPr>
        <w:ind w:left="2317" w:hanging="480"/>
      </w:pPr>
    </w:lvl>
    <w:lvl w:ilvl="4" w:tplc="04090019" w:tentative="1">
      <w:start w:val="1"/>
      <w:numFmt w:val="lowerLetter"/>
      <w:lvlText w:val="%5)"/>
      <w:lvlJc w:val="left"/>
      <w:pPr>
        <w:ind w:left="2797" w:hanging="480"/>
      </w:pPr>
    </w:lvl>
    <w:lvl w:ilvl="5" w:tplc="0409001B" w:tentative="1">
      <w:start w:val="1"/>
      <w:numFmt w:val="lowerRoman"/>
      <w:lvlText w:val="%6."/>
      <w:lvlJc w:val="right"/>
      <w:pPr>
        <w:ind w:left="3277" w:hanging="480"/>
      </w:pPr>
    </w:lvl>
    <w:lvl w:ilvl="6" w:tplc="0409000F" w:tentative="1">
      <w:start w:val="1"/>
      <w:numFmt w:val="decimal"/>
      <w:lvlText w:val="%7."/>
      <w:lvlJc w:val="left"/>
      <w:pPr>
        <w:ind w:left="3757" w:hanging="480"/>
      </w:pPr>
    </w:lvl>
    <w:lvl w:ilvl="7" w:tplc="04090019" w:tentative="1">
      <w:start w:val="1"/>
      <w:numFmt w:val="lowerLetter"/>
      <w:lvlText w:val="%8)"/>
      <w:lvlJc w:val="left"/>
      <w:pPr>
        <w:ind w:left="4237" w:hanging="480"/>
      </w:pPr>
    </w:lvl>
    <w:lvl w:ilvl="8" w:tplc="0409001B" w:tentative="1">
      <w:start w:val="1"/>
      <w:numFmt w:val="lowerRoman"/>
      <w:lvlText w:val="%9."/>
      <w:lvlJc w:val="right"/>
      <w:pPr>
        <w:ind w:left="4717" w:hanging="480"/>
      </w:pPr>
    </w:lvl>
  </w:abstractNum>
  <w:abstractNum w:abstractNumId="23" w15:restartNumberingAfterBreak="0">
    <w:nsid w:val="5CEE58A7"/>
    <w:multiLevelType w:val="hybridMultilevel"/>
    <w:tmpl w:val="A6B02662"/>
    <w:lvl w:ilvl="0" w:tplc="9B42C810">
      <w:start w:val="1"/>
      <w:numFmt w:val="decimal"/>
      <w:lvlText w:val="%1."/>
      <w:lvlJc w:val="left"/>
      <w:pPr>
        <w:ind w:left="1080" w:hanging="360"/>
      </w:pPr>
      <w:rPr>
        <w:rFonts w:hint="default"/>
      </w:rPr>
    </w:lvl>
    <w:lvl w:ilvl="1" w:tplc="04090019">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4" w15:restartNumberingAfterBreak="0">
    <w:nsid w:val="6A964688"/>
    <w:multiLevelType w:val="hybridMultilevel"/>
    <w:tmpl w:val="1B448504"/>
    <w:lvl w:ilvl="0" w:tplc="B126AC36">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DFF1C1E"/>
    <w:multiLevelType w:val="hybridMultilevel"/>
    <w:tmpl w:val="CA328DC8"/>
    <w:lvl w:ilvl="0" w:tplc="F2AAE7D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75B750D1"/>
    <w:multiLevelType w:val="hybridMultilevel"/>
    <w:tmpl w:val="E5F2FA12"/>
    <w:lvl w:ilvl="0" w:tplc="CD06F3EA">
      <w:start w:val="1"/>
      <w:numFmt w:val="decimal"/>
      <w:lvlText w:val="%1)"/>
      <w:lvlJc w:val="left"/>
      <w:pPr>
        <w:ind w:left="764" w:hanging="360"/>
      </w:pPr>
      <w:rPr>
        <w:rFonts w:hint="default"/>
      </w:rPr>
    </w:lvl>
    <w:lvl w:ilvl="1" w:tplc="04090019" w:tentative="1">
      <w:start w:val="1"/>
      <w:numFmt w:val="lowerLetter"/>
      <w:lvlText w:val="%2)"/>
      <w:lvlJc w:val="left"/>
      <w:pPr>
        <w:ind w:left="1244" w:hanging="420"/>
      </w:pPr>
    </w:lvl>
    <w:lvl w:ilvl="2" w:tplc="0409001B" w:tentative="1">
      <w:start w:val="1"/>
      <w:numFmt w:val="lowerRoman"/>
      <w:lvlText w:val="%3."/>
      <w:lvlJc w:val="right"/>
      <w:pPr>
        <w:ind w:left="1664" w:hanging="420"/>
      </w:pPr>
    </w:lvl>
    <w:lvl w:ilvl="3" w:tplc="0409000F" w:tentative="1">
      <w:start w:val="1"/>
      <w:numFmt w:val="decimal"/>
      <w:lvlText w:val="%4."/>
      <w:lvlJc w:val="left"/>
      <w:pPr>
        <w:ind w:left="2084" w:hanging="420"/>
      </w:pPr>
    </w:lvl>
    <w:lvl w:ilvl="4" w:tplc="04090019" w:tentative="1">
      <w:start w:val="1"/>
      <w:numFmt w:val="lowerLetter"/>
      <w:lvlText w:val="%5)"/>
      <w:lvlJc w:val="left"/>
      <w:pPr>
        <w:ind w:left="2504" w:hanging="420"/>
      </w:pPr>
    </w:lvl>
    <w:lvl w:ilvl="5" w:tplc="0409001B" w:tentative="1">
      <w:start w:val="1"/>
      <w:numFmt w:val="lowerRoman"/>
      <w:lvlText w:val="%6."/>
      <w:lvlJc w:val="right"/>
      <w:pPr>
        <w:ind w:left="2924" w:hanging="420"/>
      </w:pPr>
    </w:lvl>
    <w:lvl w:ilvl="6" w:tplc="0409000F" w:tentative="1">
      <w:start w:val="1"/>
      <w:numFmt w:val="decimal"/>
      <w:lvlText w:val="%7."/>
      <w:lvlJc w:val="left"/>
      <w:pPr>
        <w:ind w:left="3344" w:hanging="420"/>
      </w:pPr>
    </w:lvl>
    <w:lvl w:ilvl="7" w:tplc="04090019" w:tentative="1">
      <w:start w:val="1"/>
      <w:numFmt w:val="lowerLetter"/>
      <w:lvlText w:val="%8)"/>
      <w:lvlJc w:val="left"/>
      <w:pPr>
        <w:ind w:left="3764" w:hanging="420"/>
      </w:pPr>
    </w:lvl>
    <w:lvl w:ilvl="8" w:tplc="0409001B" w:tentative="1">
      <w:start w:val="1"/>
      <w:numFmt w:val="lowerRoman"/>
      <w:lvlText w:val="%9."/>
      <w:lvlJc w:val="right"/>
      <w:pPr>
        <w:ind w:left="4184" w:hanging="420"/>
      </w:pPr>
    </w:lvl>
  </w:abstractNum>
  <w:abstractNum w:abstractNumId="27" w15:restartNumberingAfterBreak="0">
    <w:nsid w:val="77833215"/>
    <w:multiLevelType w:val="hybridMultilevel"/>
    <w:tmpl w:val="087CF420"/>
    <w:lvl w:ilvl="0" w:tplc="B126AC36">
      <w:start w:val="1"/>
      <w:numFmt w:val="decimal"/>
      <w:lvlText w:val="[%1]."/>
      <w:lvlJc w:val="left"/>
      <w:pPr>
        <w:ind w:left="1440" w:hanging="480"/>
      </w:pPr>
      <w:rPr>
        <w:rFonts w:ascii="Times New Roman" w:hAnsi="Times New Roman" w:hint="default"/>
      </w:rPr>
    </w:lvl>
    <w:lvl w:ilvl="1" w:tplc="04090019" w:tentative="1">
      <w:start w:val="1"/>
      <w:numFmt w:val="low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lowerLetter"/>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lowerLetter"/>
      <w:lvlText w:val="%8)"/>
      <w:lvlJc w:val="left"/>
      <w:pPr>
        <w:ind w:left="4800" w:hanging="480"/>
      </w:pPr>
    </w:lvl>
    <w:lvl w:ilvl="8" w:tplc="0409001B" w:tentative="1">
      <w:start w:val="1"/>
      <w:numFmt w:val="lowerRoman"/>
      <w:lvlText w:val="%9."/>
      <w:lvlJc w:val="right"/>
      <w:pPr>
        <w:ind w:left="5280" w:hanging="480"/>
      </w:pPr>
    </w:lvl>
  </w:abstractNum>
  <w:abstractNum w:abstractNumId="28" w15:restartNumberingAfterBreak="0">
    <w:nsid w:val="78FD5165"/>
    <w:multiLevelType w:val="hybridMultilevel"/>
    <w:tmpl w:val="421A2DA6"/>
    <w:lvl w:ilvl="0" w:tplc="020A915E">
      <w:start w:val="3"/>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19"/>
  </w:num>
  <w:num w:numId="3">
    <w:abstractNumId w:val="22"/>
  </w:num>
  <w:num w:numId="4">
    <w:abstractNumId w:val="10"/>
  </w:num>
  <w:num w:numId="5">
    <w:abstractNumId w:val="13"/>
  </w:num>
  <w:num w:numId="6">
    <w:abstractNumId w:val="27"/>
  </w:num>
  <w:num w:numId="7">
    <w:abstractNumId w:val="11"/>
  </w:num>
  <w:num w:numId="8">
    <w:abstractNumId w:val="18"/>
  </w:num>
  <w:num w:numId="9">
    <w:abstractNumId w:val="4"/>
  </w:num>
  <w:num w:numId="10">
    <w:abstractNumId w:val="5"/>
  </w:num>
  <w:num w:numId="11">
    <w:abstractNumId w:val="6"/>
  </w:num>
  <w:num w:numId="12">
    <w:abstractNumId w:val="7"/>
  </w:num>
  <w:num w:numId="13">
    <w:abstractNumId w:val="9"/>
  </w:num>
  <w:num w:numId="14">
    <w:abstractNumId w:val="0"/>
  </w:num>
  <w:num w:numId="15">
    <w:abstractNumId w:val="1"/>
  </w:num>
  <w:num w:numId="16">
    <w:abstractNumId w:val="2"/>
  </w:num>
  <w:num w:numId="17">
    <w:abstractNumId w:val="3"/>
  </w:num>
  <w:num w:numId="18">
    <w:abstractNumId w:val="8"/>
  </w:num>
  <w:num w:numId="19">
    <w:abstractNumId w:val="17"/>
  </w:num>
  <w:num w:numId="20">
    <w:abstractNumId w:val="16"/>
  </w:num>
  <w:num w:numId="21">
    <w:abstractNumId w:val="23"/>
  </w:num>
  <w:num w:numId="22">
    <w:abstractNumId w:val="28"/>
  </w:num>
  <w:num w:numId="23">
    <w:abstractNumId w:val="14"/>
  </w:num>
  <w:num w:numId="24">
    <w:abstractNumId w:val="21"/>
  </w:num>
  <w:num w:numId="25">
    <w:abstractNumId w:val="15"/>
  </w:num>
  <w:num w:numId="26">
    <w:abstractNumId w:val="20"/>
  </w:num>
  <w:num w:numId="27">
    <w:abstractNumId w:val="26"/>
  </w:num>
  <w:num w:numId="28">
    <w:abstractNumId w:val="25"/>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C1E"/>
    <w:rsid w:val="00000C5C"/>
    <w:rsid w:val="00002C0B"/>
    <w:rsid w:val="0000412A"/>
    <w:rsid w:val="00005FA7"/>
    <w:rsid w:val="0000699D"/>
    <w:rsid w:val="00006A26"/>
    <w:rsid w:val="00006D4F"/>
    <w:rsid w:val="000106B9"/>
    <w:rsid w:val="000114D8"/>
    <w:rsid w:val="000120D8"/>
    <w:rsid w:val="00013209"/>
    <w:rsid w:val="000132D1"/>
    <w:rsid w:val="00013A11"/>
    <w:rsid w:val="000140D8"/>
    <w:rsid w:val="00015DBB"/>
    <w:rsid w:val="000174D5"/>
    <w:rsid w:val="00017ACC"/>
    <w:rsid w:val="00017CCD"/>
    <w:rsid w:val="00020B47"/>
    <w:rsid w:val="000228DE"/>
    <w:rsid w:val="000238D1"/>
    <w:rsid w:val="0002571F"/>
    <w:rsid w:val="00025BC6"/>
    <w:rsid w:val="000262D7"/>
    <w:rsid w:val="00026A1D"/>
    <w:rsid w:val="00027346"/>
    <w:rsid w:val="000277DF"/>
    <w:rsid w:val="00027FD4"/>
    <w:rsid w:val="00031481"/>
    <w:rsid w:val="000379E9"/>
    <w:rsid w:val="00040647"/>
    <w:rsid w:val="000406FC"/>
    <w:rsid w:val="00040A9B"/>
    <w:rsid w:val="00040D0E"/>
    <w:rsid w:val="0004233B"/>
    <w:rsid w:val="00043544"/>
    <w:rsid w:val="000438DD"/>
    <w:rsid w:val="000452BC"/>
    <w:rsid w:val="00046312"/>
    <w:rsid w:val="0004677C"/>
    <w:rsid w:val="00052583"/>
    <w:rsid w:val="000525BF"/>
    <w:rsid w:val="00053242"/>
    <w:rsid w:val="00053E4C"/>
    <w:rsid w:val="000541CC"/>
    <w:rsid w:val="00054CBC"/>
    <w:rsid w:val="00060B66"/>
    <w:rsid w:val="00061090"/>
    <w:rsid w:val="00061725"/>
    <w:rsid w:val="000617D8"/>
    <w:rsid w:val="00061D9C"/>
    <w:rsid w:val="000625B2"/>
    <w:rsid w:val="000631E7"/>
    <w:rsid w:val="000631FA"/>
    <w:rsid w:val="000634AA"/>
    <w:rsid w:val="000636B8"/>
    <w:rsid w:val="0006438A"/>
    <w:rsid w:val="000647F9"/>
    <w:rsid w:val="000649DC"/>
    <w:rsid w:val="00064A12"/>
    <w:rsid w:val="000708BE"/>
    <w:rsid w:val="000720C1"/>
    <w:rsid w:val="000724D1"/>
    <w:rsid w:val="00072E27"/>
    <w:rsid w:val="000731B2"/>
    <w:rsid w:val="00074512"/>
    <w:rsid w:val="00075034"/>
    <w:rsid w:val="0007521C"/>
    <w:rsid w:val="00075A38"/>
    <w:rsid w:val="000768C1"/>
    <w:rsid w:val="000770CD"/>
    <w:rsid w:val="00077955"/>
    <w:rsid w:val="00077BD3"/>
    <w:rsid w:val="00077C6C"/>
    <w:rsid w:val="0008094D"/>
    <w:rsid w:val="00081C54"/>
    <w:rsid w:val="00081FDA"/>
    <w:rsid w:val="00082147"/>
    <w:rsid w:val="00083503"/>
    <w:rsid w:val="000843EA"/>
    <w:rsid w:val="00084C69"/>
    <w:rsid w:val="00084EDB"/>
    <w:rsid w:val="0008522A"/>
    <w:rsid w:val="0008547F"/>
    <w:rsid w:val="000856B4"/>
    <w:rsid w:val="00085984"/>
    <w:rsid w:val="00085A84"/>
    <w:rsid w:val="00085FAC"/>
    <w:rsid w:val="000920DE"/>
    <w:rsid w:val="000924A4"/>
    <w:rsid w:val="0009282A"/>
    <w:rsid w:val="00092962"/>
    <w:rsid w:val="00092DAC"/>
    <w:rsid w:val="000938E3"/>
    <w:rsid w:val="00094973"/>
    <w:rsid w:val="00094C9E"/>
    <w:rsid w:val="00094F19"/>
    <w:rsid w:val="00095100"/>
    <w:rsid w:val="00095202"/>
    <w:rsid w:val="00095E2E"/>
    <w:rsid w:val="00096294"/>
    <w:rsid w:val="00096D10"/>
    <w:rsid w:val="000A0077"/>
    <w:rsid w:val="000A0141"/>
    <w:rsid w:val="000A081E"/>
    <w:rsid w:val="000A1D1A"/>
    <w:rsid w:val="000A22AD"/>
    <w:rsid w:val="000A26C7"/>
    <w:rsid w:val="000A348E"/>
    <w:rsid w:val="000A4407"/>
    <w:rsid w:val="000A4FC0"/>
    <w:rsid w:val="000A5003"/>
    <w:rsid w:val="000A6142"/>
    <w:rsid w:val="000A773E"/>
    <w:rsid w:val="000B0056"/>
    <w:rsid w:val="000B05C2"/>
    <w:rsid w:val="000B0B81"/>
    <w:rsid w:val="000B35DF"/>
    <w:rsid w:val="000B6262"/>
    <w:rsid w:val="000B63C8"/>
    <w:rsid w:val="000B72AD"/>
    <w:rsid w:val="000C0270"/>
    <w:rsid w:val="000C0898"/>
    <w:rsid w:val="000C15FE"/>
    <w:rsid w:val="000C1600"/>
    <w:rsid w:val="000C32BA"/>
    <w:rsid w:val="000C39E9"/>
    <w:rsid w:val="000C45B7"/>
    <w:rsid w:val="000C63BF"/>
    <w:rsid w:val="000C6BAB"/>
    <w:rsid w:val="000C7097"/>
    <w:rsid w:val="000C74E7"/>
    <w:rsid w:val="000C7867"/>
    <w:rsid w:val="000C7C41"/>
    <w:rsid w:val="000C7FF1"/>
    <w:rsid w:val="000D0F77"/>
    <w:rsid w:val="000D11FF"/>
    <w:rsid w:val="000D268E"/>
    <w:rsid w:val="000D2889"/>
    <w:rsid w:val="000D2C04"/>
    <w:rsid w:val="000D2F77"/>
    <w:rsid w:val="000D4F11"/>
    <w:rsid w:val="000D5E6B"/>
    <w:rsid w:val="000D61C5"/>
    <w:rsid w:val="000D6B5C"/>
    <w:rsid w:val="000D72CE"/>
    <w:rsid w:val="000D74C6"/>
    <w:rsid w:val="000D7D86"/>
    <w:rsid w:val="000E019E"/>
    <w:rsid w:val="000E027D"/>
    <w:rsid w:val="000E0C18"/>
    <w:rsid w:val="000E1158"/>
    <w:rsid w:val="000E1F20"/>
    <w:rsid w:val="000E230D"/>
    <w:rsid w:val="000E32D9"/>
    <w:rsid w:val="000E4A3F"/>
    <w:rsid w:val="000E6443"/>
    <w:rsid w:val="000F0345"/>
    <w:rsid w:val="000F1756"/>
    <w:rsid w:val="000F22C5"/>
    <w:rsid w:val="000F2C3C"/>
    <w:rsid w:val="000F46F3"/>
    <w:rsid w:val="000F482C"/>
    <w:rsid w:val="000F4EE3"/>
    <w:rsid w:val="000F524A"/>
    <w:rsid w:val="000F6987"/>
    <w:rsid w:val="000F7495"/>
    <w:rsid w:val="000F781A"/>
    <w:rsid w:val="000F79DF"/>
    <w:rsid w:val="00100A11"/>
    <w:rsid w:val="00100BFE"/>
    <w:rsid w:val="0010100B"/>
    <w:rsid w:val="001018CA"/>
    <w:rsid w:val="00103C9F"/>
    <w:rsid w:val="0010449D"/>
    <w:rsid w:val="001049C8"/>
    <w:rsid w:val="00104B5C"/>
    <w:rsid w:val="0010656F"/>
    <w:rsid w:val="00106651"/>
    <w:rsid w:val="001105B5"/>
    <w:rsid w:val="001109EA"/>
    <w:rsid w:val="00112028"/>
    <w:rsid w:val="00112310"/>
    <w:rsid w:val="0011301D"/>
    <w:rsid w:val="001137C8"/>
    <w:rsid w:val="001147CB"/>
    <w:rsid w:val="00115B8C"/>
    <w:rsid w:val="001167A5"/>
    <w:rsid w:val="0011692B"/>
    <w:rsid w:val="00117B49"/>
    <w:rsid w:val="00121D64"/>
    <w:rsid w:val="00122F2B"/>
    <w:rsid w:val="00124B58"/>
    <w:rsid w:val="00125827"/>
    <w:rsid w:val="00125874"/>
    <w:rsid w:val="001276A1"/>
    <w:rsid w:val="001306CA"/>
    <w:rsid w:val="00130CEF"/>
    <w:rsid w:val="001310B8"/>
    <w:rsid w:val="00131320"/>
    <w:rsid w:val="00131E0F"/>
    <w:rsid w:val="00131EA8"/>
    <w:rsid w:val="001324C1"/>
    <w:rsid w:val="0013254C"/>
    <w:rsid w:val="00133336"/>
    <w:rsid w:val="0013372A"/>
    <w:rsid w:val="001341AB"/>
    <w:rsid w:val="001343C0"/>
    <w:rsid w:val="0013555F"/>
    <w:rsid w:val="00135F05"/>
    <w:rsid w:val="00137241"/>
    <w:rsid w:val="00137550"/>
    <w:rsid w:val="001402F2"/>
    <w:rsid w:val="00140B6E"/>
    <w:rsid w:val="00141E53"/>
    <w:rsid w:val="00142745"/>
    <w:rsid w:val="00142D4C"/>
    <w:rsid w:val="00143192"/>
    <w:rsid w:val="00143738"/>
    <w:rsid w:val="00146093"/>
    <w:rsid w:val="001462BB"/>
    <w:rsid w:val="001473EA"/>
    <w:rsid w:val="0015164F"/>
    <w:rsid w:val="00154993"/>
    <w:rsid w:val="00155E7A"/>
    <w:rsid w:val="00156104"/>
    <w:rsid w:val="0015720B"/>
    <w:rsid w:val="00160DFB"/>
    <w:rsid w:val="00160EC9"/>
    <w:rsid w:val="001617B4"/>
    <w:rsid w:val="00161977"/>
    <w:rsid w:val="00161D55"/>
    <w:rsid w:val="00162304"/>
    <w:rsid w:val="00162886"/>
    <w:rsid w:val="0016730C"/>
    <w:rsid w:val="0016796A"/>
    <w:rsid w:val="00167AD8"/>
    <w:rsid w:val="0017105C"/>
    <w:rsid w:val="001718B2"/>
    <w:rsid w:val="0017427E"/>
    <w:rsid w:val="00175274"/>
    <w:rsid w:val="00175DB6"/>
    <w:rsid w:val="0017643D"/>
    <w:rsid w:val="00176627"/>
    <w:rsid w:val="00176D90"/>
    <w:rsid w:val="0017708E"/>
    <w:rsid w:val="00181201"/>
    <w:rsid w:val="00181DF8"/>
    <w:rsid w:val="001822D5"/>
    <w:rsid w:val="00183228"/>
    <w:rsid w:val="00183512"/>
    <w:rsid w:val="001841E6"/>
    <w:rsid w:val="001854BC"/>
    <w:rsid w:val="0018660B"/>
    <w:rsid w:val="00187B5D"/>
    <w:rsid w:val="001905E1"/>
    <w:rsid w:val="00190CBC"/>
    <w:rsid w:val="00191C0D"/>
    <w:rsid w:val="00191EDE"/>
    <w:rsid w:val="0019291C"/>
    <w:rsid w:val="0019496A"/>
    <w:rsid w:val="00194DE0"/>
    <w:rsid w:val="00195171"/>
    <w:rsid w:val="00197725"/>
    <w:rsid w:val="001A05FD"/>
    <w:rsid w:val="001A0836"/>
    <w:rsid w:val="001A1530"/>
    <w:rsid w:val="001A253D"/>
    <w:rsid w:val="001A3991"/>
    <w:rsid w:val="001A3EEE"/>
    <w:rsid w:val="001A45D7"/>
    <w:rsid w:val="001A523B"/>
    <w:rsid w:val="001A52B5"/>
    <w:rsid w:val="001A5F34"/>
    <w:rsid w:val="001A658F"/>
    <w:rsid w:val="001A6D69"/>
    <w:rsid w:val="001A77FC"/>
    <w:rsid w:val="001A7DA0"/>
    <w:rsid w:val="001B1734"/>
    <w:rsid w:val="001B1CDD"/>
    <w:rsid w:val="001B24E7"/>
    <w:rsid w:val="001B251E"/>
    <w:rsid w:val="001B2968"/>
    <w:rsid w:val="001B3C8C"/>
    <w:rsid w:val="001B46BF"/>
    <w:rsid w:val="001B5305"/>
    <w:rsid w:val="001B5CC0"/>
    <w:rsid w:val="001B62C4"/>
    <w:rsid w:val="001B70E3"/>
    <w:rsid w:val="001C068C"/>
    <w:rsid w:val="001C1182"/>
    <w:rsid w:val="001C12F1"/>
    <w:rsid w:val="001C1D68"/>
    <w:rsid w:val="001C2B79"/>
    <w:rsid w:val="001C32B5"/>
    <w:rsid w:val="001C3379"/>
    <w:rsid w:val="001C344E"/>
    <w:rsid w:val="001C34AE"/>
    <w:rsid w:val="001C4A45"/>
    <w:rsid w:val="001C4D18"/>
    <w:rsid w:val="001C4E88"/>
    <w:rsid w:val="001C5046"/>
    <w:rsid w:val="001C63F3"/>
    <w:rsid w:val="001C69EC"/>
    <w:rsid w:val="001D0DBC"/>
    <w:rsid w:val="001D10BA"/>
    <w:rsid w:val="001D1614"/>
    <w:rsid w:val="001D199C"/>
    <w:rsid w:val="001D4011"/>
    <w:rsid w:val="001D5B44"/>
    <w:rsid w:val="001D5CAF"/>
    <w:rsid w:val="001D738B"/>
    <w:rsid w:val="001E07D1"/>
    <w:rsid w:val="001E0BAF"/>
    <w:rsid w:val="001E0CF2"/>
    <w:rsid w:val="001E0F66"/>
    <w:rsid w:val="001E3088"/>
    <w:rsid w:val="001E31F2"/>
    <w:rsid w:val="001E3771"/>
    <w:rsid w:val="001E45FD"/>
    <w:rsid w:val="001E5814"/>
    <w:rsid w:val="001E6C16"/>
    <w:rsid w:val="001F0932"/>
    <w:rsid w:val="001F1B5B"/>
    <w:rsid w:val="001F1B5F"/>
    <w:rsid w:val="001F1BF4"/>
    <w:rsid w:val="001F1F08"/>
    <w:rsid w:val="001F215F"/>
    <w:rsid w:val="001F24B3"/>
    <w:rsid w:val="001F35C7"/>
    <w:rsid w:val="001F3796"/>
    <w:rsid w:val="001F402C"/>
    <w:rsid w:val="001F4633"/>
    <w:rsid w:val="001F4DD4"/>
    <w:rsid w:val="001F4F87"/>
    <w:rsid w:val="001F63E8"/>
    <w:rsid w:val="002018D0"/>
    <w:rsid w:val="00202B8D"/>
    <w:rsid w:val="00204228"/>
    <w:rsid w:val="00204845"/>
    <w:rsid w:val="0020522E"/>
    <w:rsid w:val="00205F40"/>
    <w:rsid w:val="00206166"/>
    <w:rsid w:val="002069A5"/>
    <w:rsid w:val="00206EF0"/>
    <w:rsid w:val="00207A1F"/>
    <w:rsid w:val="00210446"/>
    <w:rsid w:val="00210FF0"/>
    <w:rsid w:val="00211DB4"/>
    <w:rsid w:val="002129F2"/>
    <w:rsid w:val="002147C4"/>
    <w:rsid w:val="00214A69"/>
    <w:rsid w:val="00215C02"/>
    <w:rsid w:val="00216EFD"/>
    <w:rsid w:val="00217152"/>
    <w:rsid w:val="002173B6"/>
    <w:rsid w:val="002176C7"/>
    <w:rsid w:val="00220935"/>
    <w:rsid w:val="00220AA7"/>
    <w:rsid w:val="00222CA6"/>
    <w:rsid w:val="00224D57"/>
    <w:rsid w:val="002250CE"/>
    <w:rsid w:val="002252BC"/>
    <w:rsid w:val="00225783"/>
    <w:rsid w:val="00225D05"/>
    <w:rsid w:val="00226725"/>
    <w:rsid w:val="002269B9"/>
    <w:rsid w:val="00226CF2"/>
    <w:rsid w:val="00227905"/>
    <w:rsid w:val="00227978"/>
    <w:rsid w:val="00227A23"/>
    <w:rsid w:val="00231942"/>
    <w:rsid w:val="00231F92"/>
    <w:rsid w:val="00232410"/>
    <w:rsid w:val="0023377A"/>
    <w:rsid w:val="00233FAA"/>
    <w:rsid w:val="00234393"/>
    <w:rsid w:val="00236604"/>
    <w:rsid w:val="002377D5"/>
    <w:rsid w:val="00240093"/>
    <w:rsid w:val="00240E99"/>
    <w:rsid w:val="00241595"/>
    <w:rsid w:val="0024381B"/>
    <w:rsid w:val="002445AF"/>
    <w:rsid w:val="0024528E"/>
    <w:rsid w:val="00245A73"/>
    <w:rsid w:val="00246243"/>
    <w:rsid w:val="00246BB5"/>
    <w:rsid w:val="00246CE8"/>
    <w:rsid w:val="0024725B"/>
    <w:rsid w:val="0025040E"/>
    <w:rsid w:val="00250945"/>
    <w:rsid w:val="0025104D"/>
    <w:rsid w:val="00251C33"/>
    <w:rsid w:val="002520B8"/>
    <w:rsid w:val="002532D5"/>
    <w:rsid w:val="00253D9F"/>
    <w:rsid w:val="002548E8"/>
    <w:rsid w:val="00255F2A"/>
    <w:rsid w:val="0025718C"/>
    <w:rsid w:val="002578AA"/>
    <w:rsid w:val="00257A60"/>
    <w:rsid w:val="002601B2"/>
    <w:rsid w:val="00260545"/>
    <w:rsid w:val="00261737"/>
    <w:rsid w:val="00262EB7"/>
    <w:rsid w:val="00263E25"/>
    <w:rsid w:val="0026594A"/>
    <w:rsid w:val="002662E9"/>
    <w:rsid w:val="002671A2"/>
    <w:rsid w:val="0026761C"/>
    <w:rsid w:val="0027080E"/>
    <w:rsid w:val="00270A7C"/>
    <w:rsid w:val="002728F4"/>
    <w:rsid w:val="00273092"/>
    <w:rsid w:val="002732BC"/>
    <w:rsid w:val="00273466"/>
    <w:rsid w:val="0027385A"/>
    <w:rsid w:val="002741AE"/>
    <w:rsid w:val="002741DD"/>
    <w:rsid w:val="00274909"/>
    <w:rsid w:val="00274923"/>
    <w:rsid w:val="00275996"/>
    <w:rsid w:val="00275F36"/>
    <w:rsid w:val="0027672E"/>
    <w:rsid w:val="00276BB5"/>
    <w:rsid w:val="00276EEB"/>
    <w:rsid w:val="00277134"/>
    <w:rsid w:val="00277A91"/>
    <w:rsid w:val="002828C3"/>
    <w:rsid w:val="00282B7D"/>
    <w:rsid w:val="00284B6C"/>
    <w:rsid w:val="002859F8"/>
    <w:rsid w:val="0028699C"/>
    <w:rsid w:val="002871A1"/>
    <w:rsid w:val="002873E7"/>
    <w:rsid w:val="00287A73"/>
    <w:rsid w:val="00287E62"/>
    <w:rsid w:val="0029178E"/>
    <w:rsid w:val="0029375D"/>
    <w:rsid w:val="00294A9F"/>
    <w:rsid w:val="00296331"/>
    <w:rsid w:val="00296E56"/>
    <w:rsid w:val="0029781D"/>
    <w:rsid w:val="002A0D09"/>
    <w:rsid w:val="002A1570"/>
    <w:rsid w:val="002A173A"/>
    <w:rsid w:val="002A3949"/>
    <w:rsid w:val="002A4236"/>
    <w:rsid w:val="002A427B"/>
    <w:rsid w:val="002A5DA3"/>
    <w:rsid w:val="002A6351"/>
    <w:rsid w:val="002B053D"/>
    <w:rsid w:val="002B1047"/>
    <w:rsid w:val="002B12D6"/>
    <w:rsid w:val="002B21EF"/>
    <w:rsid w:val="002B4147"/>
    <w:rsid w:val="002B4CFA"/>
    <w:rsid w:val="002B5646"/>
    <w:rsid w:val="002B58BA"/>
    <w:rsid w:val="002B605A"/>
    <w:rsid w:val="002B6904"/>
    <w:rsid w:val="002B7E9B"/>
    <w:rsid w:val="002C0D79"/>
    <w:rsid w:val="002C2166"/>
    <w:rsid w:val="002C2EBC"/>
    <w:rsid w:val="002C3897"/>
    <w:rsid w:val="002C3A02"/>
    <w:rsid w:val="002C57C8"/>
    <w:rsid w:val="002C5989"/>
    <w:rsid w:val="002C6087"/>
    <w:rsid w:val="002C66C7"/>
    <w:rsid w:val="002C704B"/>
    <w:rsid w:val="002C7B4F"/>
    <w:rsid w:val="002D043B"/>
    <w:rsid w:val="002D177C"/>
    <w:rsid w:val="002D1B64"/>
    <w:rsid w:val="002D1C16"/>
    <w:rsid w:val="002D1D42"/>
    <w:rsid w:val="002D2B3D"/>
    <w:rsid w:val="002D2F0A"/>
    <w:rsid w:val="002D4829"/>
    <w:rsid w:val="002D488E"/>
    <w:rsid w:val="002D4F08"/>
    <w:rsid w:val="002D59E3"/>
    <w:rsid w:val="002D5EE6"/>
    <w:rsid w:val="002D66CE"/>
    <w:rsid w:val="002D6AF1"/>
    <w:rsid w:val="002D70CA"/>
    <w:rsid w:val="002D7796"/>
    <w:rsid w:val="002E04F0"/>
    <w:rsid w:val="002E1D50"/>
    <w:rsid w:val="002E5653"/>
    <w:rsid w:val="002E5CA6"/>
    <w:rsid w:val="002E5F20"/>
    <w:rsid w:val="002E6511"/>
    <w:rsid w:val="002E6874"/>
    <w:rsid w:val="002E775E"/>
    <w:rsid w:val="002E7AEF"/>
    <w:rsid w:val="002E7B03"/>
    <w:rsid w:val="002E7E0D"/>
    <w:rsid w:val="002E7F63"/>
    <w:rsid w:val="002F03D7"/>
    <w:rsid w:val="002F1C43"/>
    <w:rsid w:val="002F2849"/>
    <w:rsid w:val="002F2CE6"/>
    <w:rsid w:val="002F35DF"/>
    <w:rsid w:val="002F4E32"/>
    <w:rsid w:val="002F544A"/>
    <w:rsid w:val="002F568D"/>
    <w:rsid w:val="002F5C88"/>
    <w:rsid w:val="002F70FB"/>
    <w:rsid w:val="00300FF8"/>
    <w:rsid w:val="00301112"/>
    <w:rsid w:val="003013CA"/>
    <w:rsid w:val="00301A4D"/>
    <w:rsid w:val="003026AD"/>
    <w:rsid w:val="00302833"/>
    <w:rsid w:val="003028C7"/>
    <w:rsid w:val="00303474"/>
    <w:rsid w:val="003042CB"/>
    <w:rsid w:val="00304407"/>
    <w:rsid w:val="003061DE"/>
    <w:rsid w:val="00306380"/>
    <w:rsid w:val="0030705D"/>
    <w:rsid w:val="003072F9"/>
    <w:rsid w:val="003078C5"/>
    <w:rsid w:val="00307978"/>
    <w:rsid w:val="0030797A"/>
    <w:rsid w:val="0031035B"/>
    <w:rsid w:val="003103B2"/>
    <w:rsid w:val="00310A64"/>
    <w:rsid w:val="00310EAD"/>
    <w:rsid w:val="00312FE5"/>
    <w:rsid w:val="00315885"/>
    <w:rsid w:val="00315A04"/>
    <w:rsid w:val="003167A3"/>
    <w:rsid w:val="00316B7F"/>
    <w:rsid w:val="0031733F"/>
    <w:rsid w:val="003201D5"/>
    <w:rsid w:val="0032057C"/>
    <w:rsid w:val="00320955"/>
    <w:rsid w:val="003209D3"/>
    <w:rsid w:val="0032103A"/>
    <w:rsid w:val="0032285F"/>
    <w:rsid w:val="0032324C"/>
    <w:rsid w:val="00323721"/>
    <w:rsid w:val="00324845"/>
    <w:rsid w:val="00327013"/>
    <w:rsid w:val="00330799"/>
    <w:rsid w:val="00331BD7"/>
    <w:rsid w:val="003321C0"/>
    <w:rsid w:val="0033317E"/>
    <w:rsid w:val="00333ABA"/>
    <w:rsid w:val="00334F3C"/>
    <w:rsid w:val="00334F46"/>
    <w:rsid w:val="00335F4F"/>
    <w:rsid w:val="003362E8"/>
    <w:rsid w:val="00337290"/>
    <w:rsid w:val="003376F9"/>
    <w:rsid w:val="00337977"/>
    <w:rsid w:val="003379AF"/>
    <w:rsid w:val="00341B10"/>
    <w:rsid w:val="0034225B"/>
    <w:rsid w:val="003426E8"/>
    <w:rsid w:val="00346385"/>
    <w:rsid w:val="003478E0"/>
    <w:rsid w:val="00350583"/>
    <w:rsid w:val="003531EA"/>
    <w:rsid w:val="00353945"/>
    <w:rsid w:val="003539C5"/>
    <w:rsid w:val="003549BE"/>
    <w:rsid w:val="00354E17"/>
    <w:rsid w:val="00355D58"/>
    <w:rsid w:val="00356747"/>
    <w:rsid w:val="00356985"/>
    <w:rsid w:val="00357F46"/>
    <w:rsid w:val="00361CF2"/>
    <w:rsid w:val="00362302"/>
    <w:rsid w:val="00362517"/>
    <w:rsid w:val="003636A9"/>
    <w:rsid w:val="00364416"/>
    <w:rsid w:val="00367765"/>
    <w:rsid w:val="00367948"/>
    <w:rsid w:val="00370280"/>
    <w:rsid w:val="003716DD"/>
    <w:rsid w:val="00371F49"/>
    <w:rsid w:val="003726B8"/>
    <w:rsid w:val="00372823"/>
    <w:rsid w:val="00372B8E"/>
    <w:rsid w:val="0037528B"/>
    <w:rsid w:val="003762A8"/>
    <w:rsid w:val="00377100"/>
    <w:rsid w:val="0037757C"/>
    <w:rsid w:val="0037776F"/>
    <w:rsid w:val="0038119A"/>
    <w:rsid w:val="003817DA"/>
    <w:rsid w:val="00381850"/>
    <w:rsid w:val="00381A4F"/>
    <w:rsid w:val="00384244"/>
    <w:rsid w:val="00385B13"/>
    <w:rsid w:val="00385F9F"/>
    <w:rsid w:val="00386CC5"/>
    <w:rsid w:val="00387A99"/>
    <w:rsid w:val="0039011B"/>
    <w:rsid w:val="00390B5D"/>
    <w:rsid w:val="0039104C"/>
    <w:rsid w:val="00391146"/>
    <w:rsid w:val="00391347"/>
    <w:rsid w:val="00394345"/>
    <w:rsid w:val="003944DC"/>
    <w:rsid w:val="00394540"/>
    <w:rsid w:val="00394E71"/>
    <w:rsid w:val="00395C3B"/>
    <w:rsid w:val="00396506"/>
    <w:rsid w:val="00396ACA"/>
    <w:rsid w:val="00397C22"/>
    <w:rsid w:val="003A0020"/>
    <w:rsid w:val="003A0086"/>
    <w:rsid w:val="003A0C21"/>
    <w:rsid w:val="003A17A8"/>
    <w:rsid w:val="003A3B26"/>
    <w:rsid w:val="003A40C6"/>
    <w:rsid w:val="003A417E"/>
    <w:rsid w:val="003A50C7"/>
    <w:rsid w:val="003A54D9"/>
    <w:rsid w:val="003A74D0"/>
    <w:rsid w:val="003B231A"/>
    <w:rsid w:val="003B30AD"/>
    <w:rsid w:val="003B3947"/>
    <w:rsid w:val="003B3D37"/>
    <w:rsid w:val="003B3E53"/>
    <w:rsid w:val="003B525E"/>
    <w:rsid w:val="003B7787"/>
    <w:rsid w:val="003C09E8"/>
    <w:rsid w:val="003C18B2"/>
    <w:rsid w:val="003C22C2"/>
    <w:rsid w:val="003C331B"/>
    <w:rsid w:val="003C5E4F"/>
    <w:rsid w:val="003C719F"/>
    <w:rsid w:val="003C7240"/>
    <w:rsid w:val="003C758B"/>
    <w:rsid w:val="003C78B1"/>
    <w:rsid w:val="003D03EE"/>
    <w:rsid w:val="003D0BBE"/>
    <w:rsid w:val="003D0E03"/>
    <w:rsid w:val="003D2766"/>
    <w:rsid w:val="003D2CA0"/>
    <w:rsid w:val="003D45F0"/>
    <w:rsid w:val="003E009F"/>
    <w:rsid w:val="003E00EE"/>
    <w:rsid w:val="003E1288"/>
    <w:rsid w:val="003E1C13"/>
    <w:rsid w:val="003E4AE5"/>
    <w:rsid w:val="003E4EDF"/>
    <w:rsid w:val="003E4F65"/>
    <w:rsid w:val="003E5029"/>
    <w:rsid w:val="003E6C80"/>
    <w:rsid w:val="003E71C7"/>
    <w:rsid w:val="003E7613"/>
    <w:rsid w:val="003E7CE5"/>
    <w:rsid w:val="003F0925"/>
    <w:rsid w:val="003F0ADE"/>
    <w:rsid w:val="003F1114"/>
    <w:rsid w:val="003F1337"/>
    <w:rsid w:val="003F1E73"/>
    <w:rsid w:val="003F2673"/>
    <w:rsid w:val="003F2D4D"/>
    <w:rsid w:val="003F31F8"/>
    <w:rsid w:val="003F445B"/>
    <w:rsid w:val="003F4DC6"/>
    <w:rsid w:val="003F5445"/>
    <w:rsid w:val="003F5771"/>
    <w:rsid w:val="003F67CA"/>
    <w:rsid w:val="003F6BBE"/>
    <w:rsid w:val="003F7177"/>
    <w:rsid w:val="003F769E"/>
    <w:rsid w:val="003F7EDB"/>
    <w:rsid w:val="004009FF"/>
    <w:rsid w:val="004010ED"/>
    <w:rsid w:val="004014B1"/>
    <w:rsid w:val="00403421"/>
    <w:rsid w:val="004038F2"/>
    <w:rsid w:val="00404347"/>
    <w:rsid w:val="00404602"/>
    <w:rsid w:val="00405676"/>
    <w:rsid w:val="00406C6A"/>
    <w:rsid w:val="00411524"/>
    <w:rsid w:val="00412B0B"/>
    <w:rsid w:val="0041348B"/>
    <w:rsid w:val="004146B4"/>
    <w:rsid w:val="004147F0"/>
    <w:rsid w:val="004156ED"/>
    <w:rsid w:val="00416CD6"/>
    <w:rsid w:val="00417D7E"/>
    <w:rsid w:val="00417F54"/>
    <w:rsid w:val="00422626"/>
    <w:rsid w:val="0042297E"/>
    <w:rsid w:val="00422A8C"/>
    <w:rsid w:val="00422DCC"/>
    <w:rsid w:val="00423582"/>
    <w:rsid w:val="00423D92"/>
    <w:rsid w:val="00423F3A"/>
    <w:rsid w:val="004243F9"/>
    <w:rsid w:val="004249D3"/>
    <w:rsid w:val="00425E01"/>
    <w:rsid w:val="004262FE"/>
    <w:rsid w:val="004273EE"/>
    <w:rsid w:val="004305EF"/>
    <w:rsid w:val="00431B47"/>
    <w:rsid w:val="00432FEB"/>
    <w:rsid w:val="00433AD7"/>
    <w:rsid w:val="00434C95"/>
    <w:rsid w:val="00435C7D"/>
    <w:rsid w:val="004365C3"/>
    <w:rsid w:val="00437170"/>
    <w:rsid w:val="004374D0"/>
    <w:rsid w:val="004404BC"/>
    <w:rsid w:val="00440FF6"/>
    <w:rsid w:val="004415D5"/>
    <w:rsid w:val="00441A56"/>
    <w:rsid w:val="00443A31"/>
    <w:rsid w:val="004454A6"/>
    <w:rsid w:val="004458E4"/>
    <w:rsid w:val="004463B6"/>
    <w:rsid w:val="0044686C"/>
    <w:rsid w:val="00446F1C"/>
    <w:rsid w:val="00447020"/>
    <w:rsid w:val="00447706"/>
    <w:rsid w:val="00447AD9"/>
    <w:rsid w:val="00450889"/>
    <w:rsid w:val="00450942"/>
    <w:rsid w:val="00451C20"/>
    <w:rsid w:val="00452F9D"/>
    <w:rsid w:val="004531FC"/>
    <w:rsid w:val="00453621"/>
    <w:rsid w:val="00454A99"/>
    <w:rsid w:val="004552A6"/>
    <w:rsid w:val="00455763"/>
    <w:rsid w:val="00456240"/>
    <w:rsid w:val="004565CD"/>
    <w:rsid w:val="004567F4"/>
    <w:rsid w:val="00457BC1"/>
    <w:rsid w:val="004603F9"/>
    <w:rsid w:val="00461C01"/>
    <w:rsid w:val="00462DB4"/>
    <w:rsid w:val="00463089"/>
    <w:rsid w:val="0046316E"/>
    <w:rsid w:val="00463B73"/>
    <w:rsid w:val="00464732"/>
    <w:rsid w:val="00464773"/>
    <w:rsid w:val="004648D6"/>
    <w:rsid w:val="00465C90"/>
    <w:rsid w:val="00465E6F"/>
    <w:rsid w:val="004664ED"/>
    <w:rsid w:val="00471161"/>
    <w:rsid w:val="00471A6D"/>
    <w:rsid w:val="004721A9"/>
    <w:rsid w:val="0047243D"/>
    <w:rsid w:val="00472B93"/>
    <w:rsid w:val="00472F08"/>
    <w:rsid w:val="004743E5"/>
    <w:rsid w:val="004753F4"/>
    <w:rsid w:val="00475516"/>
    <w:rsid w:val="00475526"/>
    <w:rsid w:val="004769D6"/>
    <w:rsid w:val="0047770B"/>
    <w:rsid w:val="00480F00"/>
    <w:rsid w:val="00481234"/>
    <w:rsid w:val="00481C90"/>
    <w:rsid w:val="00482751"/>
    <w:rsid w:val="004829E9"/>
    <w:rsid w:val="0048367A"/>
    <w:rsid w:val="004853FE"/>
    <w:rsid w:val="0049042C"/>
    <w:rsid w:val="004912CD"/>
    <w:rsid w:val="004916AC"/>
    <w:rsid w:val="00491D9F"/>
    <w:rsid w:val="00491F20"/>
    <w:rsid w:val="00492124"/>
    <w:rsid w:val="00492C70"/>
    <w:rsid w:val="0049312A"/>
    <w:rsid w:val="0049348A"/>
    <w:rsid w:val="00493AE1"/>
    <w:rsid w:val="00494509"/>
    <w:rsid w:val="004949F0"/>
    <w:rsid w:val="00494BEC"/>
    <w:rsid w:val="004957F0"/>
    <w:rsid w:val="004961CA"/>
    <w:rsid w:val="004964DD"/>
    <w:rsid w:val="00496D77"/>
    <w:rsid w:val="00497120"/>
    <w:rsid w:val="004A1054"/>
    <w:rsid w:val="004A1C3D"/>
    <w:rsid w:val="004A2623"/>
    <w:rsid w:val="004A28F1"/>
    <w:rsid w:val="004A4329"/>
    <w:rsid w:val="004A7452"/>
    <w:rsid w:val="004B10DE"/>
    <w:rsid w:val="004B2B7B"/>
    <w:rsid w:val="004B2E5F"/>
    <w:rsid w:val="004B3253"/>
    <w:rsid w:val="004B3DEB"/>
    <w:rsid w:val="004B41BA"/>
    <w:rsid w:val="004B44FC"/>
    <w:rsid w:val="004B5370"/>
    <w:rsid w:val="004B5677"/>
    <w:rsid w:val="004B5DF5"/>
    <w:rsid w:val="004B6305"/>
    <w:rsid w:val="004B670E"/>
    <w:rsid w:val="004B7112"/>
    <w:rsid w:val="004C0B2D"/>
    <w:rsid w:val="004C1400"/>
    <w:rsid w:val="004C1557"/>
    <w:rsid w:val="004C160C"/>
    <w:rsid w:val="004C1F8E"/>
    <w:rsid w:val="004C3219"/>
    <w:rsid w:val="004C359B"/>
    <w:rsid w:val="004C3FC0"/>
    <w:rsid w:val="004C4381"/>
    <w:rsid w:val="004C56C4"/>
    <w:rsid w:val="004C57CA"/>
    <w:rsid w:val="004C6050"/>
    <w:rsid w:val="004C63E6"/>
    <w:rsid w:val="004C64EA"/>
    <w:rsid w:val="004C7709"/>
    <w:rsid w:val="004D1309"/>
    <w:rsid w:val="004D1356"/>
    <w:rsid w:val="004D19A0"/>
    <w:rsid w:val="004D20E1"/>
    <w:rsid w:val="004D2402"/>
    <w:rsid w:val="004D26E8"/>
    <w:rsid w:val="004D276F"/>
    <w:rsid w:val="004D37D1"/>
    <w:rsid w:val="004D40AF"/>
    <w:rsid w:val="004D4FD6"/>
    <w:rsid w:val="004D5C13"/>
    <w:rsid w:val="004D6C6E"/>
    <w:rsid w:val="004D7E8E"/>
    <w:rsid w:val="004D7F6D"/>
    <w:rsid w:val="004E21D3"/>
    <w:rsid w:val="004E2284"/>
    <w:rsid w:val="004E2794"/>
    <w:rsid w:val="004E3302"/>
    <w:rsid w:val="004E3381"/>
    <w:rsid w:val="004E39A9"/>
    <w:rsid w:val="004E485D"/>
    <w:rsid w:val="004E4DD5"/>
    <w:rsid w:val="004E4F85"/>
    <w:rsid w:val="004E67DB"/>
    <w:rsid w:val="004F1B94"/>
    <w:rsid w:val="004F1E17"/>
    <w:rsid w:val="004F2D28"/>
    <w:rsid w:val="004F41E0"/>
    <w:rsid w:val="004F4B13"/>
    <w:rsid w:val="004F4E37"/>
    <w:rsid w:val="004F51B9"/>
    <w:rsid w:val="004F68B5"/>
    <w:rsid w:val="004F72EE"/>
    <w:rsid w:val="00500507"/>
    <w:rsid w:val="00500886"/>
    <w:rsid w:val="005009C7"/>
    <w:rsid w:val="00500D34"/>
    <w:rsid w:val="00501AB7"/>
    <w:rsid w:val="00502F3B"/>
    <w:rsid w:val="00503028"/>
    <w:rsid w:val="00503546"/>
    <w:rsid w:val="00503F17"/>
    <w:rsid w:val="00506387"/>
    <w:rsid w:val="00506662"/>
    <w:rsid w:val="00507529"/>
    <w:rsid w:val="00507838"/>
    <w:rsid w:val="00510B9B"/>
    <w:rsid w:val="00510BBE"/>
    <w:rsid w:val="0051155E"/>
    <w:rsid w:val="00512130"/>
    <w:rsid w:val="00512250"/>
    <w:rsid w:val="0051290A"/>
    <w:rsid w:val="00512FC4"/>
    <w:rsid w:val="00514270"/>
    <w:rsid w:val="00514963"/>
    <w:rsid w:val="00514E92"/>
    <w:rsid w:val="005151CC"/>
    <w:rsid w:val="00515732"/>
    <w:rsid w:val="005171A8"/>
    <w:rsid w:val="00520522"/>
    <w:rsid w:val="0052059E"/>
    <w:rsid w:val="005213B7"/>
    <w:rsid w:val="00521819"/>
    <w:rsid w:val="00523005"/>
    <w:rsid w:val="00523ADA"/>
    <w:rsid w:val="00525B61"/>
    <w:rsid w:val="00526219"/>
    <w:rsid w:val="00526A2B"/>
    <w:rsid w:val="0052788F"/>
    <w:rsid w:val="00527CB6"/>
    <w:rsid w:val="00530A86"/>
    <w:rsid w:val="00530D6A"/>
    <w:rsid w:val="00531039"/>
    <w:rsid w:val="005312B7"/>
    <w:rsid w:val="005314C9"/>
    <w:rsid w:val="00532D70"/>
    <w:rsid w:val="0053449B"/>
    <w:rsid w:val="00534DF3"/>
    <w:rsid w:val="0054030F"/>
    <w:rsid w:val="00540EAA"/>
    <w:rsid w:val="00541E1D"/>
    <w:rsid w:val="00542177"/>
    <w:rsid w:val="00542A19"/>
    <w:rsid w:val="00542D29"/>
    <w:rsid w:val="005436C9"/>
    <w:rsid w:val="00543FAC"/>
    <w:rsid w:val="00544519"/>
    <w:rsid w:val="0054520B"/>
    <w:rsid w:val="00545E9E"/>
    <w:rsid w:val="005466B3"/>
    <w:rsid w:val="005468B0"/>
    <w:rsid w:val="005476C4"/>
    <w:rsid w:val="00547B05"/>
    <w:rsid w:val="00550D07"/>
    <w:rsid w:val="005521B6"/>
    <w:rsid w:val="00552AA0"/>
    <w:rsid w:val="00552E8F"/>
    <w:rsid w:val="00553CF9"/>
    <w:rsid w:val="00553E7F"/>
    <w:rsid w:val="00553FD5"/>
    <w:rsid w:val="00554105"/>
    <w:rsid w:val="005546F8"/>
    <w:rsid w:val="00555A0B"/>
    <w:rsid w:val="00556DAC"/>
    <w:rsid w:val="005571FB"/>
    <w:rsid w:val="0055738E"/>
    <w:rsid w:val="00560199"/>
    <w:rsid w:val="0056060E"/>
    <w:rsid w:val="0056068D"/>
    <w:rsid w:val="005609CA"/>
    <w:rsid w:val="00560E9C"/>
    <w:rsid w:val="00561057"/>
    <w:rsid w:val="0056230F"/>
    <w:rsid w:val="005662F1"/>
    <w:rsid w:val="005663F4"/>
    <w:rsid w:val="00567A77"/>
    <w:rsid w:val="00570F40"/>
    <w:rsid w:val="005744E4"/>
    <w:rsid w:val="005756FE"/>
    <w:rsid w:val="00575BA0"/>
    <w:rsid w:val="00576690"/>
    <w:rsid w:val="00576883"/>
    <w:rsid w:val="00576A80"/>
    <w:rsid w:val="00576B7D"/>
    <w:rsid w:val="005779F7"/>
    <w:rsid w:val="005813D9"/>
    <w:rsid w:val="00581675"/>
    <w:rsid w:val="00581C59"/>
    <w:rsid w:val="00586854"/>
    <w:rsid w:val="005909B1"/>
    <w:rsid w:val="00590D1E"/>
    <w:rsid w:val="00592ADF"/>
    <w:rsid w:val="00592D6C"/>
    <w:rsid w:val="00593005"/>
    <w:rsid w:val="00593557"/>
    <w:rsid w:val="00593A5C"/>
    <w:rsid w:val="0059544B"/>
    <w:rsid w:val="00595689"/>
    <w:rsid w:val="00596604"/>
    <w:rsid w:val="00596EBF"/>
    <w:rsid w:val="00596F11"/>
    <w:rsid w:val="00596F88"/>
    <w:rsid w:val="00597323"/>
    <w:rsid w:val="005A1458"/>
    <w:rsid w:val="005A1781"/>
    <w:rsid w:val="005A1B6C"/>
    <w:rsid w:val="005A1EB1"/>
    <w:rsid w:val="005A220D"/>
    <w:rsid w:val="005A2C4E"/>
    <w:rsid w:val="005A2FEC"/>
    <w:rsid w:val="005A448F"/>
    <w:rsid w:val="005A4C77"/>
    <w:rsid w:val="005A53C8"/>
    <w:rsid w:val="005A5693"/>
    <w:rsid w:val="005A655C"/>
    <w:rsid w:val="005A6788"/>
    <w:rsid w:val="005B06C2"/>
    <w:rsid w:val="005B1C45"/>
    <w:rsid w:val="005B1E8E"/>
    <w:rsid w:val="005B3A96"/>
    <w:rsid w:val="005B43B8"/>
    <w:rsid w:val="005B527C"/>
    <w:rsid w:val="005B5373"/>
    <w:rsid w:val="005B5E66"/>
    <w:rsid w:val="005B687C"/>
    <w:rsid w:val="005B793B"/>
    <w:rsid w:val="005B7E29"/>
    <w:rsid w:val="005C014D"/>
    <w:rsid w:val="005C1DAB"/>
    <w:rsid w:val="005C223C"/>
    <w:rsid w:val="005C3473"/>
    <w:rsid w:val="005C4078"/>
    <w:rsid w:val="005C4AEA"/>
    <w:rsid w:val="005C6021"/>
    <w:rsid w:val="005C694C"/>
    <w:rsid w:val="005C6A5A"/>
    <w:rsid w:val="005C7227"/>
    <w:rsid w:val="005C76F4"/>
    <w:rsid w:val="005C7F2B"/>
    <w:rsid w:val="005D31C0"/>
    <w:rsid w:val="005D31F5"/>
    <w:rsid w:val="005D3A06"/>
    <w:rsid w:val="005D4A58"/>
    <w:rsid w:val="005D57B3"/>
    <w:rsid w:val="005D5A8C"/>
    <w:rsid w:val="005D5B96"/>
    <w:rsid w:val="005D77DD"/>
    <w:rsid w:val="005D788B"/>
    <w:rsid w:val="005D7F42"/>
    <w:rsid w:val="005D7FEF"/>
    <w:rsid w:val="005E0ED9"/>
    <w:rsid w:val="005E18C8"/>
    <w:rsid w:val="005E3AA5"/>
    <w:rsid w:val="005E47EA"/>
    <w:rsid w:val="005E4F0C"/>
    <w:rsid w:val="005E7D29"/>
    <w:rsid w:val="005E7FD9"/>
    <w:rsid w:val="005F20FC"/>
    <w:rsid w:val="005F37F4"/>
    <w:rsid w:val="005F4742"/>
    <w:rsid w:val="005F4C90"/>
    <w:rsid w:val="005F4E9A"/>
    <w:rsid w:val="005F4FE2"/>
    <w:rsid w:val="005F53E5"/>
    <w:rsid w:val="005F5576"/>
    <w:rsid w:val="005F5630"/>
    <w:rsid w:val="005F5B9E"/>
    <w:rsid w:val="005F6C5F"/>
    <w:rsid w:val="005F78EC"/>
    <w:rsid w:val="006029F6"/>
    <w:rsid w:val="006035AE"/>
    <w:rsid w:val="00603F2F"/>
    <w:rsid w:val="00604DC4"/>
    <w:rsid w:val="006061E6"/>
    <w:rsid w:val="006064A7"/>
    <w:rsid w:val="006064B6"/>
    <w:rsid w:val="00607598"/>
    <w:rsid w:val="006105C7"/>
    <w:rsid w:val="006119F5"/>
    <w:rsid w:val="006123C2"/>
    <w:rsid w:val="00614A14"/>
    <w:rsid w:val="0061525D"/>
    <w:rsid w:val="00615C34"/>
    <w:rsid w:val="00615D29"/>
    <w:rsid w:val="00617ECE"/>
    <w:rsid w:val="00617F1A"/>
    <w:rsid w:val="006217DE"/>
    <w:rsid w:val="00623176"/>
    <w:rsid w:val="00623504"/>
    <w:rsid w:val="00623F3B"/>
    <w:rsid w:val="00624121"/>
    <w:rsid w:val="00624523"/>
    <w:rsid w:val="006247C9"/>
    <w:rsid w:val="00624DDC"/>
    <w:rsid w:val="00624F3C"/>
    <w:rsid w:val="00625093"/>
    <w:rsid w:val="00625FD3"/>
    <w:rsid w:val="00626518"/>
    <w:rsid w:val="006310F6"/>
    <w:rsid w:val="00631123"/>
    <w:rsid w:val="006319CD"/>
    <w:rsid w:val="0063368E"/>
    <w:rsid w:val="00633D15"/>
    <w:rsid w:val="00634274"/>
    <w:rsid w:val="00634428"/>
    <w:rsid w:val="006346C8"/>
    <w:rsid w:val="00636782"/>
    <w:rsid w:val="00636C7E"/>
    <w:rsid w:val="006379AA"/>
    <w:rsid w:val="00637FB3"/>
    <w:rsid w:val="0064065C"/>
    <w:rsid w:val="00640B3D"/>
    <w:rsid w:val="00642A3E"/>
    <w:rsid w:val="00643F25"/>
    <w:rsid w:val="0064451F"/>
    <w:rsid w:val="006455E2"/>
    <w:rsid w:val="0064662A"/>
    <w:rsid w:val="00646F3F"/>
    <w:rsid w:val="00650754"/>
    <w:rsid w:val="00650BCD"/>
    <w:rsid w:val="00651266"/>
    <w:rsid w:val="006523D3"/>
    <w:rsid w:val="00654223"/>
    <w:rsid w:val="0065527B"/>
    <w:rsid w:val="00655628"/>
    <w:rsid w:val="00655781"/>
    <w:rsid w:val="00656D7B"/>
    <w:rsid w:val="00657C25"/>
    <w:rsid w:val="00662D48"/>
    <w:rsid w:val="00662E6C"/>
    <w:rsid w:val="00663493"/>
    <w:rsid w:val="00664E51"/>
    <w:rsid w:val="00665C83"/>
    <w:rsid w:val="006661AB"/>
    <w:rsid w:val="00666C1B"/>
    <w:rsid w:val="006679E9"/>
    <w:rsid w:val="006703F9"/>
    <w:rsid w:val="006731F5"/>
    <w:rsid w:val="00673EEA"/>
    <w:rsid w:val="0067550C"/>
    <w:rsid w:val="00675860"/>
    <w:rsid w:val="00677744"/>
    <w:rsid w:val="00677B50"/>
    <w:rsid w:val="0068089C"/>
    <w:rsid w:val="00683E6F"/>
    <w:rsid w:val="00684422"/>
    <w:rsid w:val="00684BC4"/>
    <w:rsid w:val="006854F5"/>
    <w:rsid w:val="00685DA3"/>
    <w:rsid w:val="00686458"/>
    <w:rsid w:val="00686A5B"/>
    <w:rsid w:val="00687B3C"/>
    <w:rsid w:val="00690392"/>
    <w:rsid w:val="0069040C"/>
    <w:rsid w:val="00690AB3"/>
    <w:rsid w:val="00690B42"/>
    <w:rsid w:val="00690D5B"/>
    <w:rsid w:val="00691726"/>
    <w:rsid w:val="006920A8"/>
    <w:rsid w:val="0069240D"/>
    <w:rsid w:val="00693AB5"/>
    <w:rsid w:val="00693E95"/>
    <w:rsid w:val="006956F3"/>
    <w:rsid w:val="00697AB7"/>
    <w:rsid w:val="006A0062"/>
    <w:rsid w:val="006A0982"/>
    <w:rsid w:val="006A19DF"/>
    <w:rsid w:val="006A1A4C"/>
    <w:rsid w:val="006A2B9C"/>
    <w:rsid w:val="006A2D15"/>
    <w:rsid w:val="006A3AD3"/>
    <w:rsid w:val="006A5743"/>
    <w:rsid w:val="006A5D64"/>
    <w:rsid w:val="006A5E83"/>
    <w:rsid w:val="006A5EF4"/>
    <w:rsid w:val="006A737D"/>
    <w:rsid w:val="006B0470"/>
    <w:rsid w:val="006B0E03"/>
    <w:rsid w:val="006B0EEC"/>
    <w:rsid w:val="006B262A"/>
    <w:rsid w:val="006B31A3"/>
    <w:rsid w:val="006B3EE4"/>
    <w:rsid w:val="006B40C4"/>
    <w:rsid w:val="006B4728"/>
    <w:rsid w:val="006B54E6"/>
    <w:rsid w:val="006B5718"/>
    <w:rsid w:val="006B5BFD"/>
    <w:rsid w:val="006B5D0E"/>
    <w:rsid w:val="006B788B"/>
    <w:rsid w:val="006B7B6A"/>
    <w:rsid w:val="006B7DD3"/>
    <w:rsid w:val="006C25F9"/>
    <w:rsid w:val="006C2C50"/>
    <w:rsid w:val="006C2E79"/>
    <w:rsid w:val="006C3634"/>
    <w:rsid w:val="006C3728"/>
    <w:rsid w:val="006C4B69"/>
    <w:rsid w:val="006C4CB2"/>
    <w:rsid w:val="006C4F09"/>
    <w:rsid w:val="006C540C"/>
    <w:rsid w:val="006C5EAE"/>
    <w:rsid w:val="006C693B"/>
    <w:rsid w:val="006C7C04"/>
    <w:rsid w:val="006D01D2"/>
    <w:rsid w:val="006D030D"/>
    <w:rsid w:val="006D0F72"/>
    <w:rsid w:val="006D1AFD"/>
    <w:rsid w:val="006D1C72"/>
    <w:rsid w:val="006D2204"/>
    <w:rsid w:val="006D223A"/>
    <w:rsid w:val="006D4483"/>
    <w:rsid w:val="006D57DE"/>
    <w:rsid w:val="006D5E72"/>
    <w:rsid w:val="006D6DB9"/>
    <w:rsid w:val="006D7485"/>
    <w:rsid w:val="006D7CED"/>
    <w:rsid w:val="006E08BF"/>
    <w:rsid w:val="006E0982"/>
    <w:rsid w:val="006E0CB2"/>
    <w:rsid w:val="006E1161"/>
    <w:rsid w:val="006E17A7"/>
    <w:rsid w:val="006E17D8"/>
    <w:rsid w:val="006E17F4"/>
    <w:rsid w:val="006E266A"/>
    <w:rsid w:val="006E3586"/>
    <w:rsid w:val="006E451F"/>
    <w:rsid w:val="006E4FAB"/>
    <w:rsid w:val="006E514B"/>
    <w:rsid w:val="006E54EE"/>
    <w:rsid w:val="006E56A6"/>
    <w:rsid w:val="006E5C95"/>
    <w:rsid w:val="006E6DBA"/>
    <w:rsid w:val="006F0765"/>
    <w:rsid w:val="006F101F"/>
    <w:rsid w:val="006F1DE2"/>
    <w:rsid w:val="006F2A03"/>
    <w:rsid w:val="006F47ED"/>
    <w:rsid w:val="006F5937"/>
    <w:rsid w:val="006F6756"/>
    <w:rsid w:val="006F704C"/>
    <w:rsid w:val="006F7189"/>
    <w:rsid w:val="00700C5A"/>
    <w:rsid w:val="0070296C"/>
    <w:rsid w:val="007029A2"/>
    <w:rsid w:val="00702CFC"/>
    <w:rsid w:val="007054C2"/>
    <w:rsid w:val="00705E5B"/>
    <w:rsid w:val="0070740A"/>
    <w:rsid w:val="00710586"/>
    <w:rsid w:val="00710FB1"/>
    <w:rsid w:val="00711911"/>
    <w:rsid w:val="00711D45"/>
    <w:rsid w:val="00711FDE"/>
    <w:rsid w:val="007121B2"/>
    <w:rsid w:val="007125C9"/>
    <w:rsid w:val="00713001"/>
    <w:rsid w:val="0071385C"/>
    <w:rsid w:val="007157CA"/>
    <w:rsid w:val="007174D5"/>
    <w:rsid w:val="00720763"/>
    <w:rsid w:val="00720A9B"/>
    <w:rsid w:val="00723C3F"/>
    <w:rsid w:val="007247C9"/>
    <w:rsid w:val="00724CFE"/>
    <w:rsid w:val="00724FF0"/>
    <w:rsid w:val="0072553B"/>
    <w:rsid w:val="00725612"/>
    <w:rsid w:val="00725D2F"/>
    <w:rsid w:val="00726D56"/>
    <w:rsid w:val="00727407"/>
    <w:rsid w:val="00727AA2"/>
    <w:rsid w:val="00727ABC"/>
    <w:rsid w:val="00731767"/>
    <w:rsid w:val="00732D88"/>
    <w:rsid w:val="007331EF"/>
    <w:rsid w:val="00733A4A"/>
    <w:rsid w:val="00733A67"/>
    <w:rsid w:val="00734224"/>
    <w:rsid w:val="00736204"/>
    <w:rsid w:val="00736628"/>
    <w:rsid w:val="007369AE"/>
    <w:rsid w:val="00737645"/>
    <w:rsid w:val="0073793D"/>
    <w:rsid w:val="00737B71"/>
    <w:rsid w:val="00740632"/>
    <w:rsid w:val="007415FF"/>
    <w:rsid w:val="00741DCE"/>
    <w:rsid w:val="007421A3"/>
    <w:rsid w:val="00743839"/>
    <w:rsid w:val="00744680"/>
    <w:rsid w:val="00744731"/>
    <w:rsid w:val="0074528B"/>
    <w:rsid w:val="00745DB2"/>
    <w:rsid w:val="00746D2A"/>
    <w:rsid w:val="00747495"/>
    <w:rsid w:val="00751190"/>
    <w:rsid w:val="00751CC8"/>
    <w:rsid w:val="00751D4B"/>
    <w:rsid w:val="0075257A"/>
    <w:rsid w:val="007531E8"/>
    <w:rsid w:val="00753C1E"/>
    <w:rsid w:val="00753E42"/>
    <w:rsid w:val="007558AA"/>
    <w:rsid w:val="00755F3E"/>
    <w:rsid w:val="00756E0D"/>
    <w:rsid w:val="007571BB"/>
    <w:rsid w:val="00757CDB"/>
    <w:rsid w:val="00757EDA"/>
    <w:rsid w:val="00761909"/>
    <w:rsid w:val="00761DC3"/>
    <w:rsid w:val="00762625"/>
    <w:rsid w:val="007640B6"/>
    <w:rsid w:val="00764806"/>
    <w:rsid w:val="00764AAE"/>
    <w:rsid w:val="00764C12"/>
    <w:rsid w:val="00764E82"/>
    <w:rsid w:val="00767348"/>
    <w:rsid w:val="00767B91"/>
    <w:rsid w:val="00767BD8"/>
    <w:rsid w:val="007709C3"/>
    <w:rsid w:val="007728F1"/>
    <w:rsid w:val="00773A5D"/>
    <w:rsid w:val="007756D1"/>
    <w:rsid w:val="007759BB"/>
    <w:rsid w:val="00775A9F"/>
    <w:rsid w:val="00775C9C"/>
    <w:rsid w:val="007762ED"/>
    <w:rsid w:val="00776754"/>
    <w:rsid w:val="00776950"/>
    <w:rsid w:val="00776BF2"/>
    <w:rsid w:val="007770ED"/>
    <w:rsid w:val="007777D8"/>
    <w:rsid w:val="00782079"/>
    <w:rsid w:val="007823EC"/>
    <w:rsid w:val="00783CF4"/>
    <w:rsid w:val="00783E00"/>
    <w:rsid w:val="00784010"/>
    <w:rsid w:val="007857AB"/>
    <w:rsid w:val="007865D6"/>
    <w:rsid w:val="00786633"/>
    <w:rsid w:val="007867B1"/>
    <w:rsid w:val="00786BB4"/>
    <w:rsid w:val="0078726C"/>
    <w:rsid w:val="00790299"/>
    <w:rsid w:val="00791173"/>
    <w:rsid w:val="0079246E"/>
    <w:rsid w:val="0079254A"/>
    <w:rsid w:val="0079299D"/>
    <w:rsid w:val="00793660"/>
    <w:rsid w:val="007939AA"/>
    <w:rsid w:val="00793D15"/>
    <w:rsid w:val="00794604"/>
    <w:rsid w:val="00795969"/>
    <w:rsid w:val="00795F9E"/>
    <w:rsid w:val="00796BE8"/>
    <w:rsid w:val="00796D5C"/>
    <w:rsid w:val="007A009C"/>
    <w:rsid w:val="007A0A1A"/>
    <w:rsid w:val="007A0A54"/>
    <w:rsid w:val="007A0F01"/>
    <w:rsid w:val="007A11B5"/>
    <w:rsid w:val="007A2D99"/>
    <w:rsid w:val="007A394A"/>
    <w:rsid w:val="007A44F9"/>
    <w:rsid w:val="007A47B0"/>
    <w:rsid w:val="007A47CF"/>
    <w:rsid w:val="007A48D3"/>
    <w:rsid w:val="007A508E"/>
    <w:rsid w:val="007A644D"/>
    <w:rsid w:val="007A74FF"/>
    <w:rsid w:val="007B04D5"/>
    <w:rsid w:val="007B146E"/>
    <w:rsid w:val="007B387E"/>
    <w:rsid w:val="007B3F66"/>
    <w:rsid w:val="007B4B59"/>
    <w:rsid w:val="007B7A01"/>
    <w:rsid w:val="007C0D3D"/>
    <w:rsid w:val="007C0E98"/>
    <w:rsid w:val="007C12D9"/>
    <w:rsid w:val="007C1624"/>
    <w:rsid w:val="007C1CAA"/>
    <w:rsid w:val="007C2485"/>
    <w:rsid w:val="007C26D7"/>
    <w:rsid w:val="007C33D5"/>
    <w:rsid w:val="007C415C"/>
    <w:rsid w:val="007C5558"/>
    <w:rsid w:val="007C7249"/>
    <w:rsid w:val="007D0376"/>
    <w:rsid w:val="007D1B9E"/>
    <w:rsid w:val="007D2CDE"/>
    <w:rsid w:val="007D392B"/>
    <w:rsid w:val="007D4EC0"/>
    <w:rsid w:val="007D5892"/>
    <w:rsid w:val="007D7CD6"/>
    <w:rsid w:val="007E083A"/>
    <w:rsid w:val="007E16AB"/>
    <w:rsid w:val="007E1E91"/>
    <w:rsid w:val="007E20DF"/>
    <w:rsid w:val="007E2916"/>
    <w:rsid w:val="007E2DD2"/>
    <w:rsid w:val="007E338F"/>
    <w:rsid w:val="007E47B4"/>
    <w:rsid w:val="007E4B17"/>
    <w:rsid w:val="007E55A7"/>
    <w:rsid w:val="007E5A22"/>
    <w:rsid w:val="007E62B2"/>
    <w:rsid w:val="007E68A2"/>
    <w:rsid w:val="007E6C14"/>
    <w:rsid w:val="007E73D3"/>
    <w:rsid w:val="007E7A11"/>
    <w:rsid w:val="007F15EC"/>
    <w:rsid w:val="007F1C64"/>
    <w:rsid w:val="007F313D"/>
    <w:rsid w:val="007F37E3"/>
    <w:rsid w:val="007F44CA"/>
    <w:rsid w:val="007F510F"/>
    <w:rsid w:val="007F5B73"/>
    <w:rsid w:val="007F5E07"/>
    <w:rsid w:val="007F63B8"/>
    <w:rsid w:val="007F7339"/>
    <w:rsid w:val="007F7A56"/>
    <w:rsid w:val="007F7FA7"/>
    <w:rsid w:val="008003D2"/>
    <w:rsid w:val="0080040A"/>
    <w:rsid w:val="008007AE"/>
    <w:rsid w:val="00800FAB"/>
    <w:rsid w:val="008031D8"/>
    <w:rsid w:val="00803DD8"/>
    <w:rsid w:val="0080501A"/>
    <w:rsid w:val="00806557"/>
    <w:rsid w:val="00806F0B"/>
    <w:rsid w:val="00811AE8"/>
    <w:rsid w:val="00811BE8"/>
    <w:rsid w:val="00811CDF"/>
    <w:rsid w:val="0081308D"/>
    <w:rsid w:val="0081335B"/>
    <w:rsid w:val="0081507F"/>
    <w:rsid w:val="00815539"/>
    <w:rsid w:val="008157BE"/>
    <w:rsid w:val="00815C9F"/>
    <w:rsid w:val="00815CC8"/>
    <w:rsid w:val="00815CEF"/>
    <w:rsid w:val="0081652C"/>
    <w:rsid w:val="00817827"/>
    <w:rsid w:val="00817F0D"/>
    <w:rsid w:val="0082098A"/>
    <w:rsid w:val="008244BE"/>
    <w:rsid w:val="0082559A"/>
    <w:rsid w:val="008261D9"/>
    <w:rsid w:val="008263E5"/>
    <w:rsid w:val="00826FE4"/>
    <w:rsid w:val="00827265"/>
    <w:rsid w:val="0083180C"/>
    <w:rsid w:val="00831A4E"/>
    <w:rsid w:val="00831F3E"/>
    <w:rsid w:val="008320AC"/>
    <w:rsid w:val="00833E7E"/>
    <w:rsid w:val="00833EEB"/>
    <w:rsid w:val="00834EB5"/>
    <w:rsid w:val="008361D2"/>
    <w:rsid w:val="008368F1"/>
    <w:rsid w:val="0083795E"/>
    <w:rsid w:val="008406F2"/>
    <w:rsid w:val="00840AD1"/>
    <w:rsid w:val="0084146E"/>
    <w:rsid w:val="00841722"/>
    <w:rsid w:val="00841902"/>
    <w:rsid w:val="00841D93"/>
    <w:rsid w:val="00842764"/>
    <w:rsid w:val="0084321E"/>
    <w:rsid w:val="00843C3C"/>
    <w:rsid w:val="0084533E"/>
    <w:rsid w:val="00845C95"/>
    <w:rsid w:val="00845CDA"/>
    <w:rsid w:val="00845E0D"/>
    <w:rsid w:val="008460BC"/>
    <w:rsid w:val="00847720"/>
    <w:rsid w:val="00850104"/>
    <w:rsid w:val="00850574"/>
    <w:rsid w:val="00850C66"/>
    <w:rsid w:val="008513C2"/>
    <w:rsid w:val="0085192F"/>
    <w:rsid w:val="00854A87"/>
    <w:rsid w:val="008555B8"/>
    <w:rsid w:val="00855C40"/>
    <w:rsid w:val="00856279"/>
    <w:rsid w:val="00857CDE"/>
    <w:rsid w:val="00860BCD"/>
    <w:rsid w:val="008619A9"/>
    <w:rsid w:val="00862A9A"/>
    <w:rsid w:val="008633D0"/>
    <w:rsid w:val="0086371B"/>
    <w:rsid w:val="008642EA"/>
    <w:rsid w:val="00864790"/>
    <w:rsid w:val="00865FE9"/>
    <w:rsid w:val="008663AF"/>
    <w:rsid w:val="008675C6"/>
    <w:rsid w:val="0086760F"/>
    <w:rsid w:val="00867D12"/>
    <w:rsid w:val="00867F42"/>
    <w:rsid w:val="008707BE"/>
    <w:rsid w:val="00872DB3"/>
    <w:rsid w:val="00873EEF"/>
    <w:rsid w:val="00876657"/>
    <w:rsid w:val="00876BE8"/>
    <w:rsid w:val="00877044"/>
    <w:rsid w:val="00877FC8"/>
    <w:rsid w:val="00880549"/>
    <w:rsid w:val="00880ABD"/>
    <w:rsid w:val="008814F7"/>
    <w:rsid w:val="008818CD"/>
    <w:rsid w:val="00881BBC"/>
    <w:rsid w:val="0088245E"/>
    <w:rsid w:val="00882850"/>
    <w:rsid w:val="0088312F"/>
    <w:rsid w:val="00883300"/>
    <w:rsid w:val="0088426A"/>
    <w:rsid w:val="00884E5B"/>
    <w:rsid w:val="00886B76"/>
    <w:rsid w:val="00887259"/>
    <w:rsid w:val="00890B2E"/>
    <w:rsid w:val="00892327"/>
    <w:rsid w:val="00892AA6"/>
    <w:rsid w:val="008934F0"/>
    <w:rsid w:val="00893923"/>
    <w:rsid w:val="00893BFB"/>
    <w:rsid w:val="00893E33"/>
    <w:rsid w:val="00894A7D"/>
    <w:rsid w:val="00894C00"/>
    <w:rsid w:val="00895643"/>
    <w:rsid w:val="008959DA"/>
    <w:rsid w:val="0089749D"/>
    <w:rsid w:val="008A01F3"/>
    <w:rsid w:val="008A0F82"/>
    <w:rsid w:val="008A18E7"/>
    <w:rsid w:val="008A1937"/>
    <w:rsid w:val="008A20F1"/>
    <w:rsid w:val="008A21CA"/>
    <w:rsid w:val="008A302D"/>
    <w:rsid w:val="008A3765"/>
    <w:rsid w:val="008A3A14"/>
    <w:rsid w:val="008A43CB"/>
    <w:rsid w:val="008A4506"/>
    <w:rsid w:val="008A47BD"/>
    <w:rsid w:val="008A5127"/>
    <w:rsid w:val="008A6B6C"/>
    <w:rsid w:val="008A6D6D"/>
    <w:rsid w:val="008A6E8A"/>
    <w:rsid w:val="008A7044"/>
    <w:rsid w:val="008A79AD"/>
    <w:rsid w:val="008B0488"/>
    <w:rsid w:val="008B0C23"/>
    <w:rsid w:val="008B1D6B"/>
    <w:rsid w:val="008B2CEC"/>
    <w:rsid w:val="008B3463"/>
    <w:rsid w:val="008B4479"/>
    <w:rsid w:val="008B4680"/>
    <w:rsid w:val="008B4D0A"/>
    <w:rsid w:val="008B51B9"/>
    <w:rsid w:val="008C09F8"/>
    <w:rsid w:val="008C18BD"/>
    <w:rsid w:val="008C3076"/>
    <w:rsid w:val="008C389C"/>
    <w:rsid w:val="008C3A93"/>
    <w:rsid w:val="008C4BAC"/>
    <w:rsid w:val="008C4C32"/>
    <w:rsid w:val="008C5ED8"/>
    <w:rsid w:val="008C5F40"/>
    <w:rsid w:val="008C6994"/>
    <w:rsid w:val="008C7DB0"/>
    <w:rsid w:val="008C7FB2"/>
    <w:rsid w:val="008D094C"/>
    <w:rsid w:val="008D0AA8"/>
    <w:rsid w:val="008D0DFB"/>
    <w:rsid w:val="008D1504"/>
    <w:rsid w:val="008D1F47"/>
    <w:rsid w:val="008D31FE"/>
    <w:rsid w:val="008D3277"/>
    <w:rsid w:val="008D491D"/>
    <w:rsid w:val="008D4B22"/>
    <w:rsid w:val="008D5702"/>
    <w:rsid w:val="008D57DC"/>
    <w:rsid w:val="008D6717"/>
    <w:rsid w:val="008D6A8C"/>
    <w:rsid w:val="008D71BF"/>
    <w:rsid w:val="008D7209"/>
    <w:rsid w:val="008D77C9"/>
    <w:rsid w:val="008E03FA"/>
    <w:rsid w:val="008E0F7B"/>
    <w:rsid w:val="008E20CF"/>
    <w:rsid w:val="008E2177"/>
    <w:rsid w:val="008E2D83"/>
    <w:rsid w:val="008E3602"/>
    <w:rsid w:val="008E4EBF"/>
    <w:rsid w:val="008E50EB"/>
    <w:rsid w:val="008E61F4"/>
    <w:rsid w:val="008F058B"/>
    <w:rsid w:val="008F0677"/>
    <w:rsid w:val="008F0755"/>
    <w:rsid w:val="008F0B21"/>
    <w:rsid w:val="008F1551"/>
    <w:rsid w:val="008F1E28"/>
    <w:rsid w:val="008F2761"/>
    <w:rsid w:val="008F285A"/>
    <w:rsid w:val="008F2F4F"/>
    <w:rsid w:val="008F37AB"/>
    <w:rsid w:val="008F3F49"/>
    <w:rsid w:val="008F5334"/>
    <w:rsid w:val="00900186"/>
    <w:rsid w:val="009008A0"/>
    <w:rsid w:val="009016D7"/>
    <w:rsid w:val="00901AB3"/>
    <w:rsid w:val="009020F4"/>
    <w:rsid w:val="00902BCC"/>
    <w:rsid w:val="009032FF"/>
    <w:rsid w:val="00905693"/>
    <w:rsid w:val="009058C1"/>
    <w:rsid w:val="009060C7"/>
    <w:rsid w:val="0090653E"/>
    <w:rsid w:val="009078E3"/>
    <w:rsid w:val="00910552"/>
    <w:rsid w:val="00910EA9"/>
    <w:rsid w:val="00910F58"/>
    <w:rsid w:val="00911D7B"/>
    <w:rsid w:val="00911FF5"/>
    <w:rsid w:val="00912644"/>
    <w:rsid w:val="00912D08"/>
    <w:rsid w:val="0091304C"/>
    <w:rsid w:val="00913CC3"/>
    <w:rsid w:val="009141B7"/>
    <w:rsid w:val="00915B65"/>
    <w:rsid w:val="00915B70"/>
    <w:rsid w:val="0091653B"/>
    <w:rsid w:val="00916864"/>
    <w:rsid w:val="0091793F"/>
    <w:rsid w:val="00920069"/>
    <w:rsid w:val="0092049C"/>
    <w:rsid w:val="00921E01"/>
    <w:rsid w:val="0092302A"/>
    <w:rsid w:val="00923A00"/>
    <w:rsid w:val="009245DE"/>
    <w:rsid w:val="00924EBC"/>
    <w:rsid w:val="0092520B"/>
    <w:rsid w:val="009271AB"/>
    <w:rsid w:val="009275A7"/>
    <w:rsid w:val="00927BEA"/>
    <w:rsid w:val="009304B9"/>
    <w:rsid w:val="00930779"/>
    <w:rsid w:val="0093082F"/>
    <w:rsid w:val="00930C1D"/>
    <w:rsid w:val="00931514"/>
    <w:rsid w:val="0093285F"/>
    <w:rsid w:val="00932B95"/>
    <w:rsid w:val="009334DF"/>
    <w:rsid w:val="009339D7"/>
    <w:rsid w:val="009339FD"/>
    <w:rsid w:val="00933F6F"/>
    <w:rsid w:val="009340CD"/>
    <w:rsid w:val="009343C2"/>
    <w:rsid w:val="009366E7"/>
    <w:rsid w:val="009372C5"/>
    <w:rsid w:val="00937648"/>
    <w:rsid w:val="0094126C"/>
    <w:rsid w:val="009436A1"/>
    <w:rsid w:val="00943874"/>
    <w:rsid w:val="00944053"/>
    <w:rsid w:val="00944B0C"/>
    <w:rsid w:val="00946ECD"/>
    <w:rsid w:val="009470B5"/>
    <w:rsid w:val="0094751E"/>
    <w:rsid w:val="0094792B"/>
    <w:rsid w:val="0094799A"/>
    <w:rsid w:val="00950BE1"/>
    <w:rsid w:val="00952E48"/>
    <w:rsid w:val="00952FA8"/>
    <w:rsid w:val="00954739"/>
    <w:rsid w:val="00954988"/>
    <w:rsid w:val="00955D2C"/>
    <w:rsid w:val="00955D31"/>
    <w:rsid w:val="00956762"/>
    <w:rsid w:val="00956CE7"/>
    <w:rsid w:val="009578EA"/>
    <w:rsid w:val="00957CAC"/>
    <w:rsid w:val="00962733"/>
    <w:rsid w:val="00962A14"/>
    <w:rsid w:val="00963B6B"/>
    <w:rsid w:val="00963E01"/>
    <w:rsid w:val="00967FA9"/>
    <w:rsid w:val="00970AEB"/>
    <w:rsid w:val="00971874"/>
    <w:rsid w:val="009727DC"/>
    <w:rsid w:val="00973A23"/>
    <w:rsid w:val="00974856"/>
    <w:rsid w:val="0097580F"/>
    <w:rsid w:val="00976861"/>
    <w:rsid w:val="00976AAE"/>
    <w:rsid w:val="00976D33"/>
    <w:rsid w:val="0098020A"/>
    <w:rsid w:val="0098095F"/>
    <w:rsid w:val="009830F9"/>
    <w:rsid w:val="009837A2"/>
    <w:rsid w:val="0098473F"/>
    <w:rsid w:val="00984E2C"/>
    <w:rsid w:val="00985142"/>
    <w:rsid w:val="00985667"/>
    <w:rsid w:val="00985705"/>
    <w:rsid w:val="009865C7"/>
    <w:rsid w:val="00987207"/>
    <w:rsid w:val="0098778D"/>
    <w:rsid w:val="009900A6"/>
    <w:rsid w:val="009919C5"/>
    <w:rsid w:val="009929F6"/>
    <w:rsid w:val="00993228"/>
    <w:rsid w:val="00993450"/>
    <w:rsid w:val="009940EF"/>
    <w:rsid w:val="00994DB8"/>
    <w:rsid w:val="00995D08"/>
    <w:rsid w:val="00996AA6"/>
    <w:rsid w:val="00997024"/>
    <w:rsid w:val="009A10F0"/>
    <w:rsid w:val="009A2A2A"/>
    <w:rsid w:val="009A327B"/>
    <w:rsid w:val="009A35F1"/>
    <w:rsid w:val="009A3828"/>
    <w:rsid w:val="009A3B64"/>
    <w:rsid w:val="009A3F4E"/>
    <w:rsid w:val="009A3F60"/>
    <w:rsid w:val="009A3FE5"/>
    <w:rsid w:val="009A55FF"/>
    <w:rsid w:val="009A61B9"/>
    <w:rsid w:val="009A7114"/>
    <w:rsid w:val="009A7B9E"/>
    <w:rsid w:val="009A7EB6"/>
    <w:rsid w:val="009B0B02"/>
    <w:rsid w:val="009B159A"/>
    <w:rsid w:val="009B2936"/>
    <w:rsid w:val="009B38DC"/>
    <w:rsid w:val="009B63BE"/>
    <w:rsid w:val="009C01B1"/>
    <w:rsid w:val="009C071A"/>
    <w:rsid w:val="009C0C9E"/>
    <w:rsid w:val="009C0CE4"/>
    <w:rsid w:val="009C0F3A"/>
    <w:rsid w:val="009C20AD"/>
    <w:rsid w:val="009C3A70"/>
    <w:rsid w:val="009C3B4A"/>
    <w:rsid w:val="009C555B"/>
    <w:rsid w:val="009C6FA0"/>
    <w:rsid w:val="009C7676"/>
    <w:rsid w:val="009D4091"/>
    <w:rsid w:val="009D5010"/>
    <w:rsid w:val="009D5B97"/>
    <w:rsid w:val="009D77B3"/>
    <w:rsid w:val="009D7F32"/>
    <w:rsid w:val="009E1227"/>
    <w:rsid w:val="009E125A"/>
    <w:rsid w:val="009E2316"/>
    <w:rsid w:val="009E259D"/>
    <w:rsid w:val="009E2876"/>
    <w:rsid w:val="009E29F0"/>
    <w:rsid w:val="009E2E4D"/>
    <w:rsid w:val="009E39BD"/>
    <w:rsid w:val="009E3D61"/>
    <w:rsid w:val="009E41B5"/>
    <w:rsid w:val="009E53A9"/>
    <w:rsid w:val="009E54BC"/>
    <w:rsid w:val="009E5687"/>
    <w:rsid w:val="009E578B"/>
    <w:rsid w:val="009E57B8"/>
    <w:rsid w:val="009E59AE"/>
    <w:rsid w:val="009E6BA5"/>
    <w:rsid w:val="009F0627"/>
    <w:rsid w:val="009F0E28"/>
    <w:rsid w:val="009F14E8"/>
    <w:rsid w:val="009F1A9A"/>
    <w:rsid w:val="009F2326"/>
    <w:rsid w:val="009F2534"/>
    <w:rsid w:val="009F3245"/>
    <w:rsid w:val="009F5561"/>
    <w:rsid w:val="009F5AC6"/>
    <w:rsid w:val="009F5F68"/>
    <w:rsid w:val="009F619B"/>
    <w:rsid w:val="009F6203"/>
    <w:rsid w:val="009F6B0A"/>
    <w:rsid w:val="009F7B8E"/>
    <w:rsid w:val="00A00B45"/>
    <w:rsid w:val="00A0102F"/>
    <w:rsid w:val="00A015A0"/>
    <w:rsid w:val="00A01D60"/>
    <w:rsid w:val="00A02420"/>
    <w:rsid w:val="00A0274C"/>
    <w:rsid w:val="00A03880"/>
    <w:rsid w:val="00A03911"/>
    <w:rsid w:val="00A04157"/>
    <w:rsid w:val="00A0454E"/>
    <w:rsid w:val="00A05FB4"/>
    <w:rsid w:val="00A0608B"/>
    <w:rsid w:val="00A067B8"/>
    <w:rsid w:val="00A07260"/>
    <w:rsid w:val="00A07591"/>
    <w:rsid w:val="00A1053A"/>
    <w:rsid w:val="00A10988"/>
    <w:rsid w:val="00A11B66"/>
    <w:rsid w:val="00A13015"/>
    <w:rsid w:val="00A14234"/>
    <w:rsid w:val="00A15CFE"/>
    <w:rsid w:val="00A15FE4"/>
    <w:rsid w:val="00A16D42"/>
    <w:rsid w:val="00A20553"/>
    <w:rsid w:val="00A20E2F"/>
    <w:rsid w:val="00A210B3"/>
    <w:rsid w:val="00A21550"/>
    <w:rsid w:val="00A21FE6"/>
    <w:rsid w:val="00A22458"/>
    <w:rsid w:val="00A2338D"/>
    <w:rsid w:val="00A26E98"/>
    <w:rsid w:val="00A3001A"/>
    <w:rsid w:val="00A3023D"/>
    <w:rsid w:val="00A30BE2"/>
    <w:rsid w:val="00A31054"/>
    <w:rsid w:val="00A319DB"/>
    <w:rsid w:val="00A32086"/>
    <w:rsid w:val="00A3215A"/>
    <w:rsid w:val="00A32A4F"/>
    <w:rsid w:val="00A32AFE"/>
    <w:rsid w:val="00A32B2C"/>
    <w:rsid w:val="00A33D2B"/>
    <w:rsid w:val="00A34594"/>
    <w:rsid w:val="00A3543C"/>
    <w:rsid w:val="00A35A11"/>
    <w:rsid w:val="00A35C20"/>
    <w:rsid w:val="00A360BF"/>
    <w:rsid w:val="00A36584"/>
    <w:rsid w:val="00A3663B"/>
    <w:rsid w:val="00A36F60"/>
    <w:rsid w:val="00A37830"/>
    <w:rsid w:val="00A37C0C"/>
    <w:rsid w:val="00A37FB1"/>
    <w:rsid w:val="00A41ED4"/>
    <w:rsid w:val="00A427A4"/>
    <w:rsid w:val="00A42AAD"/>
    <w:rsid w:val="00A42D2A"/>
    <w:rsid w:val="00A43EBC"/>
    <w:rsid w:val="00A44D66"/>
    <w:rsid w:val="00A45FE8"/>
    <w:rsid w:val="00A46C46"/>
    <w:rsid w:val="00A4753F"/>
    <w:rsid w:val="00A50994"/>
    <w:rsid w:val="00A511FC"/>
    <w:rsid w:val="00A51686"/>
    <w:rsid w:val="00A51ACF"/>
    <w:rsid w:val="00A5208B"/>
    <w:rsid w:val="00A5269D"/>
    <w:rsid w:val="00A52C6E"/>
    <w:rsid w:val="00A52DED"/>
    <w:rsid w:val="00A541DB"/>
    <w:rsid w:val="00A54B30"/>
    <w:rsid w:val="00A54BF3"/>
    <w:rsid w:val="00A54C36"/>
    <w:rsid w:val="00A5516F"/>
    <w:rsid w:val="00A553D9"/>
    <w:rsid w:val="00A5747B"/>
    <w:rsid w:val="00A60919"/>
    <w:rsid w:val="00A61765"/>
    <w:rsid w:val="00A62942"/>
    <w:rsid w:val="00A62AD9"/>
    <w:rsid w:val="00A62DD3"/>
    <w:rsid w:val="00A62DE7"/>
    <w:rsid w:val="00A63A0F"/>
    <w:rsid w:val="00A63C25"/>
    <w:rsid w:val="00A65E1A"/>
    <w:rsid w:val="00A66194"/>
    <w:rsid w:val="00A667A5"/>
    <w:rsid w:val="00A67664"/>
    <w:rsid w:val="00A71368"/>
    <w:rsid w:val="00A71EB9"/>
    <w:rsid w:val="00A7235C"/>
    <w:rsid w:val="00A735AB"/>
    <w:rsid w:val="00A747F1"/>
    <w:rsid w:val="00A75030"/>
    <w:rsid w:val="00A75BEF"/>
    <w:rsid w:val="00A76228"/>
    <w:rsid w:val="00A76290"/>
    <w:rsid w:val="00A80CFD"/>
    <w:rsid w:val="00A8125E"/>
    <w:rsid w:val="00A81596"/>
    <w:rsid w:val="00A82FEB"/>
    <w:rsid w:val="00A832DA"/>
    <w:rsid w:val="00A83BB5"/>
    <w:rsid w:val="00A83C4F"/>
    <w:rsid w:val="00A840DA"/>
    <w:rsid w:val="00A840E1"/>
    <w:rsid w:val="00A86B9C"/>
    <w:rsid w:val="00A90DF4"/>
    <w:rsid w:val="00A91411"/>
    <w:rsid w:val="00A92AA6"/>
    <w:rsid w:val="00A92EC0"/>
    <w:rsid w:val="00A9435C"/>
    <w:rsid w:val="00A94CD9"/>
    <w:rsid w:val="00A950B4"/>
    <w:rsid w:val="00A973CA"/>
    <w:rsid w:val="00A97EA6"/>
    <w:rsid w:val="00AA023A"/>
    <w:rsid w:val="00AA128E"/>
    <w:rsid w:val="00AA14BB"/>
    <w:rsid w:val="00AA1ACD"/>
    <w:rsid w:val="00AA1C1C"/>
    <w:rsid w:val="00AA2B62"/>
    <w:rsid w:val="00AA4852"/>
    <w:rsid w:val="00AA4994"/>
    <w:rsid w:val="00AA51BC"/>
    <w:rsid w:val="00AA5B18"/>
    <w:rsid w:val="00AA5C5D"/>
    <w:rsid w:val="00AA649A"/>
    <w:rsid w:val="00AA75CF"/>
    <w:rsid w:val="00AB0F2A"/>
    <w:rsid w:val="00AB1D3C"/>
    <w:rsid w:val="00AB1F69"/>
    <w:rsid w:val="00AB22DC"/>
    <w:rsid w:val="00AB28AE"/>
    <w:rsid w:val="00AB2E21"/>
    <w:rsid w:val="00AB3380"/>
    <w:rsid w:val="00AB3E53"/>
    <w:rsid w:val="00AB4A6F"/>
    <w:rsid w:val="00AB68FC"/>
    <w:rsid w:val="00AB76D1"/>
    <w:rsid w:val="00AB78DF"/>
    <w:rsid w:val="00AC0C98"/>
    <w:rsid w:val="00AC1149"/>
    <w:rsid w:val="00AC1C1C"/>
    <w:rsid w:val="00AC1C4C"/>
    <w:rsid w:val="00AC1D84"/>
    <w:rsid w:val="00AC2101"/>
    <w:rsid w:val="00AC22AE"/>
    <w:rsid w:val="00AC3504"/>
    <w:rsid w:val="00AC474F"/>
    <w:rsid w:val="00AC4940"/>
    <w:rsid w:val="00AC4D36"/>
    <w:rsid w:val="00AC4FB9"/>
    <w:rsid w:val="00AC5DA5"/>
    <w:rsid w:val="00AC68F5"/>
    <w:rsid w:val="00AC69CE"/>
    <w:rsid w:val="00AC7A9E"/>
    <w:rsid w:val="00AC7F54"/>
    <w:rsid w:val="00AD0162"/>
    <w:rsid w:val="00AD03C2"/>
    <w:rsid w:val="00AD132D"/>
    <w:rsid w:val="00AD1519"/>
    <w:rsid w:val="00AD27F8"/>
    <w:rsid w:val="00AD2E5E"/>
    <w:rsid w:val="00AD3AF9"/>
    <w:rsid w:val="00AD4A1C"/>
    <w:rsid w:val="00AD5492"/>
    <w:rsid w:val="00AD74EB"/>
    <w:rsid w:val="00AD7B67"/>
    <w:rsid w:val="00AE1030"/>
    <w:rsid w:val="00AE1C30"/>
    <w:rsid w:val="00AE2134"/>
    <w:rsid w:val="00AE2C27"/>
    <w:rsid w:val="00AE3F97"/>
    <w:rsid w:val="00AE4957"/>
    <w:rsid w:val="00AE5D7A"/>
    <w:rsid w:val="00AE6884"/>
    <w:rsid w:val="00AE71B1"/>
    <w:rsid w:val="00AF00AC"/>
    <w:rsid w:val="00AF033D"/>
    <w:rsid w:val="00AF0373"/>
    <w:rsid w:val="00AF0E9C"/>
    <w:rsid w:val="00AF4266"/>
    <w:rsid w:val="00AF53FA"/>
    <w:rsid w:val="00AF576C"/>
    <w:rsid w:val="00AF6062"/>
    <w:rsid w:val="00AF6583"/>
    <w:rsid w:val="00AF7197"/>
    <w:rsid w:val="00AF7F05"/>
    <w:rsid w:val="00B000B7"/>
    <w:rsid w:val="00B0010B"/>
    <w:rsid w:val="00B00933"/>
    <w:rsid w:val="00B009A0"/>
    <w:rsid w:val="00B0235E"/>
    <w:rsid w:val="00B026FC"/>
    <w:rsid w:val="00B029F7"/>
    <w:rsid w:val="00B03687"/>
    <w:rsid w:val="00B04329"/>
    <w:rsid w:val="00B04767"/>
    <w:rsid w:val="00B04DC4"/>
    <w:rsid w:val="00B0511D"/>
    <w:rsid w:val="00B05350"/>
    <w:rsid w:val="00B060F3"/>
    <w:rsid w:val="00B06E0D"/>
    <w:rsid w:val="00B07B74"/>
    <w:rsid w:val="00B11BD7"/>
    <w:rsid w:val="00B11CC4"/>
    <w:rsid w:val="00B12C4C"/>
    <w:rsid w:val="00B13540"/>
    <w:rsid w:val="00B14F76"/>
    <w:rsid w:val="00B15F97"/>
    <w:rsid w:val="00B15FB6"/>
    <w:rsid w:val="00B16458"/>
    <w:rsid w:val="00B171C9"/>
    <w:rsid w:val="00B17589"/>
    <w:rsid w:val="00B17693"/>
    <w:rsid w:val="00B17CC2"/>
    <w:rsid w:val="00B2027A"/>
    <w:rsid w:val="00B205D5"/>
    <w:rsid w:val="00B206C5"/>
    <w:rsid w:val="00B20BEF"/>
    <w:rsid w:val="00B20F54"/>
    <w:rsid w:val="00B21085"/>
    <w:rsid w:val="00B21638"/>
    <w:rsid w:val="00B22506"/>
    <w:rsid w:val="00B233C6"/>
    <w:rsid w:val="00B23EFE"/>
    <w:rsid w:val="00B25610"/>
    <w:rsid w:val="00B25920"/>
    <w:rsid w:val="00B264BB"/>
    <w:rsid w:val="00B2728E"/>
    <w:rsid w:val="00B31A4D"/>
    <w:rsid w:val="00B32710"/>
    <w:rsid w:val="00B32851"/>
    <w:rsid w:val="00B32EE4"/>
    <w:rsid w:val="00B33A30"/>
    <w:rsid w:val="00B352C9"/>
    <w:rsid w:val="00B35820"/>
    <w:rsid w:val="00B3685F"/>
    <w:rsid w:val="00B41FA9"/>
    <w:rsid w:val="00B42358"/>
    <w:rsid w:val="00B44BB7"/>
    <w:rsid w:val="00B45328"/>
    <w:rsid w:val="00B45C1E"/>
    <w:rsid w:val="00B46847"/>
    <w:rsid w:val="00B46B85"/>
    <w:rsid w:val="00B46D0B"/>
    <w:rsid w:val="00B51BBF"/>
    <w:rsid w:val="00B523A9"/>
    <w:rsid w:val="00B53100"/>
    <w:rsid w:val="00B546A9"/>
    <w:rsid w:val="00B54F0C"/>
    <w:rsid w:val="00B562EB"/>
    <w:rsid w:val="00B56A0D"/>
    <w:rsid w:val="00B56F67"/>
    <w:rsid w:val="00B57AFC"/>
    <w:rsid w:val="00B616A5"/>
    <w:rsid w:val="00B630FF"/>
    <w:rsid w:val="00B63A2C"/>
    <w:rsid w:val="00B63B0E"/>
    <w:rsid w:val="00B656A8"/>
    <w:rsid w:val="00B66485"/>
    <w:rsid w:val="00B713FF"/>
    <w:rsid w:val="00B71902"/>
    <w:rsid w:val="00B72B8C"/>
    <w:rsid w:val="00B7356F"/>
    <w:rsid w:val="00B73FB0"/>
    <w:rsid w:val="00B74845"/>
    <w:rsid w:val="00B74E09"/>
    <w:rsid w:val="00B75864"/>
    <w:rsid w:val="00B760B4"/>
    <w:rsid w:val="00B76445"/>
    <w:rsid w:val="00B7646D"/>
    <w:rsid w:val="00B76677"/>
    <w:rsid w:val="00B7706F"/>
    <w:rsid w:val="00B77218"/>
    <w:rsid w:val="00B77B30"/>
    <w:rsid w:val="00B8191F"/>
    <w:rsid w:val="00B81BC7"/>
    <w:rsid w:val="00B8225B"/>
    <w:rsid w:val="00B82CC6"/>
    <w:rsid w:val="00B82FF1"/>
    <w:rsid w:val="00B83474"/>
    <w:rsid w:val="00B83517"/>
    <w:rsid w:val="00B83A99"/>
    <w:rsid w:val="00B83AE7"/>
    <w:rsid w:val="00B847EB"/>
    <w:rsid w:val="00B849F6"/>
    <w:rsid w:val="00B84F5E"/>
    <w:rsid w:val="00B85297"/>
    <w:rsid w:val="00B85572"/>
    <w:rsid w:val="00B85EE9"/>
    <w:rsid w:val="00B86713"/>
    <w:rsid w:val="00B869F7"/>
    <w:rsid w:val="00B875DD"/>
    <w:rsid w:val="00B87B48"/>
    <w:rsid w:val="00B900EC"/>
    <w:rsid w:val="00B90E44"/>
    <w:rsid w:val="00B912F7"/>
    <w:rsid w:val="00B92C33"/>
    <w:rsid w:val="00B93284"/>
    <w:rsid w:val="00B93AF1"/>
    <w:rsid w:val="00B950DA"/>
    <w:rsid w:val="00B96456"/>
    <w:rsid w:val="00B96AFD"/>
    <w:rsid w:val="00B971DA"/>
    <w:rsid w:val="00B973E4"/>
    <w:rsid w:val="00B978D4"/>
    <w:rsid w:val="00BA114F"/>
    <w:rsid w:val="00BA127D"/>
    <w:rsid w:val="00BA414B"/>
    <w:rsid w:val="00BA489D"/>
    <w:rsid w:val="00BA501D"/>
    <w:rsid w:val="00BA50DF"/>
    <w:rsid w:val="00BA51EC"/>
    <w:rsid w:val="00BA51FE"/>
    <w:rsid w:val="00BA6092"/>
    <w:rsid w:val="00BA67DD"/>
    <w:rsid w:val="00BA7182"/>
    <w:rsid w:val="00BA78C3"/>
    <w:rsid w:val="00BB0FE9"/>
    <w:rsid w:val="00BB1635"/>
    <w:rsid w:val="00BB1DDC"/>
    <w:rsid w:val="00BB278A"/>
    <w:rsid w:val="00BB2D81"/>
    <w:rsid w:val="00BB2FDF"/>
    <w:rsid w:val="00BB31B4"/>
    <w:rsid w:val="00BB41E5"/>
    <w:rsid w:val="00BB604A"/>
    <w:rsid w:val="00BB62A5"/>
    <w:rsid w:val="00BB6400"/>
    <w:rsid w:val="00BB7477"/>
    <w:rsid w:val="00BC0EF0"/>
    <w:rsid w:val="00BC1BA9"/>
    <w:rsid w:val="00BC2FAB"/>
    <w:rsid w:val="00BC3148"/>
    <w:rsid w:val="00BC366C"/>
    <w:rsid w:val="00BC3761"/>
    <w:rsid w:val="00BC4503"/>
    <w:rsid w:val="00BC72F5"/>
    <w:rsid w:val="00BC777B"/>
    <w:rsid w:val="00BD0995"/>
    <w:rsid w:val="00BD0A53"/>
    <w:rsid w:val="00BD0AFA"/>
    <w:rsid w:val="00BD1452"/>
    <w:rsid w:val="00BD1761"/>
    <w:rsid w:val="00BD1F72"/>
    <w:rsid w:val="00BD2612"/>
    <w:rsid w:val="00BD3C01"/>
    <w:rsid w:val="00BD4145"/>
    <w:rsid w:val="00BD6DFB"/>
    <w:rsid w:val="00BE06F9"/>
    <w:rsid w:val="00BE0B8E"/>
    <w:rsid w:val="00BE0C02"/>
    <w:rsid w:val="00BE14A8"/>
    <w:rsid w:val="00BE228A"/>
    <w:rsid w:val="00BE4AC1"/>
    <w:rsid w:val="00BE5961"/>
    <w:rsid w:val="00BE6111"/>
    <w:rsid w:val="00BE6ECE"/>
    <w:rsid w:val="00BE71DE"/>
    <w:rsid w:val="00BF0021"/>
    <w:rsid w:val="00BF25F2"/>
    <w:rsid w:val="00BF2CB9"/>
    <w:rsid w:val="00BF2CDB"/>
    <w:rsid w:val="00BF35CA"/>
    <w:rsid w:val="00BF369E"/>
    <w:rsid w:val="00BF3AAE"/>
    <w:rsid w:val="00BF3C62"/>
    <w:rsid w:val="00BF4819"/>
    <w:rsid w:val="00BF4B9D"/>
    <w:rsid w:val="00BF61F1"/>
    <w:rsid w:val="00BF6531"/>
    <w:rsid w:val="00BF6968"/>
    <w:rsid w:val="00BF6A84"/>
    <w:rsid w:val="00BF7BB9"/>
    <w:rsid w:val="00BF7EA5"/>
    <w:rsid w:val="00C000CF"/>
    <w:rsid w:val="00C005ED"/>
    <w:rsid w:val="00C00EA4"/>
    <w:rsid w:val="00C0285E"/>
    <w:rsid w:val="00C05736"/>
    <w:rsid w:val="00C0603C"/>
    <w:rsid w:val="00C06C7F"/>
    <w:rsid w:val="00C07111"/>
    <w:rsid w:val="00C10873"/>
    <w:rsid w:val="00C126DD"/>
    <w:rsid w:val="00C126EB"/>
    <w:rsid w:val="00C12C1F"/>
    <w:rsid w:val="00C1368F"/>
    <w:rsid w:val="00C14281"/>
    <w:rsid w:val="00C14B46"/>
    <w:rsid w:val="00C154AF"/>
    <w:rsid w:val="00C15A07"/>
    <w:rsid w:val="00C15CE5"/>
    <w:rsid w:val="00C16772"/>
    <w:rsid w:val="00C1716C"/>
    <w:rsid w:val="00C17910"/>
    <w:rsid w:val="00C17934"/>
    <w:rsid w:val="00C20058"/>
    <w:rsid w:val="00C20ABA"/>
    <w:rsid w:val="00C21299"/>
    <w:rsid w:val="00C21382"/>
    <w:rsid w:val="00C2228F"/>
    <w:rsid w:val="00C22C98"/>
    <w:rsid w:val="00C23955"/>
    <w:rsid w:val="00C256EB"/>
    <w:rsid w:val="00C27573"/>
    <w:rsid w:val="00C27CCD"/>
    <w:rsid w:val="00C3011C"/>
    <w:rsid w:val="00C323DE"/>
    <w:rsid w:val="00C328D3"/>
    <w:rsid w:val="00C33A8F"/>
    <w:rsid w:val="00C3519A"/>
    <w:rsid w:val="00C36B66"/>
    <w:rsid w:val="00C379BA"/>
    <w:rsid w:val="00C40DE8"/>
    <w:rsid w:val="00C41CCA"/>
    <w:rsid w:val="00C42112"/>
    <w:rsid w:val="00C430E4"/>
    <w:rsid w:val="00C44462"/>
    <w:rsid w:val="00C44BCB"/>
    <w:rsid w:val="00C458A6"/>
    <w:rsid w:val="00C4596A"/>
    <w:rsid w:val="00C46582"/>
    <w:rsid w:val="00C46A54"/>
    <w:rsid w:val="00C47AD8"/>
    <w:rsid w:val="00C5034B"/>
    <w:rsid w:val="00C5065A"/>
    <w:rsid w:val="00C5277D"/>
    <w:rsid w:val="00C53EBD"/>
    <w:rsid w:val="00C552AA"/>
    <w:rsid w:val="00C55376"/>
    <w:rsid w:val="00C5567E"/>
    <w:rsid w:val="00C55AA3"/>
    <w:rsid w:val="00C55F2C"/>
    <w:rsid w:val="00C57B23"/>
    <w:rsid w:val="00C57C7D"/>
    <w:rsid w:val="00C6025C"/>
    <w:rsid w:val="00C6027A"/>
    <w:rsid w:val="00C616EF"/>
    <w:rsid w:val="00C625A5"/>
    <w:rsid w:val="00C63652"/>
    <w:rsid w:val="00C6410A"/>
    <w:rsid w:val="00C64591"/>
    <w:rsid w:val="00C6510D"/>
    <w:rsid w:val="00C671E6"/>
    <w:rsid w:val="00C67B75"/>
    <w:rsid w:val="00C71246"/>
    <w:rsid w:val="00C71CEE"/>
    <w:rsid w:val="00C73167"/>
    <w:rsid w:val="00C7353A"/>
    <w:rsid w:val="00C73845"/>
    <w:rsid w:val="00C73AB5"/>
    <w:rsid w:val="00C74C92"/>
    <w:rsid w:val="00C754A0"/>
    <w:rsid w:val="00C75507"/>
    <w:rsid w:val="00C7597C"/>
    <w:rsid w:val="00C75F86"/>
    <w:rsid w:val="00C76B93"/>
    <w:rsid w:val="00C805B2"/>
    <w:rsid w:val="00C80EB6"/>
    <w:rsid w:val="00C81398"/>
    <w:rsid w:val="00C81EFD"/>
    <w:rsid w:val="00C81F36"/>
    <w:rsid w:val="00C8211C"/>
    <w:rsid w:val="00C834B5"/>
    <w:rsid w:val="00C845D8"/>
    <w:rsid w:val="00C84946"/>
    <w:rsid w:val="00C85961"/>
    <w:rsid w:val="00C85C17"/>
    <w:rsid w:val="00C85E07"/>
    <w:rsid w:val="00C863B2"/>
    <w:rsid w:val="00C872D4"/>
    <w:rsid w:val="00C87408"/>
    <w:rsid w:val="00C9121C"/>
    <w:rsid w:val="00C932AD"/>
    <w:rsid w:val="00C93A60"/>
    <w:rsid w:val="00C93D6E"/>
    <w:rsid w:val="00C95BE2"/>
    <w:rsid w:val="00C973BE"/>
    <w:rsid w:val="00CA0324"/>
    <w:rsid w:val="00CA09A1"/>
    <w:rsid w:val="00CA0D26"/>
    <w:rsid w:val="00CA16B6"/>
    <w:rsid w:val="00CA3362"/>
    <w:rsid w:val="00CA4525"/>
    <w:rsid w:val="00CA4B2A"/>
    <w:rsid w:val="00CA6DFF"/>
    <w:rsid w:val="00CA7519"/>
    <w:rsid w:val="00CB07BF"/>
    <w:rsid w:val="00CB0BB8"/>
    <w:rsid w:val="00CB0D25"/>
    <w:rsid w:val="00CB169A"/>
    <w:rsid w:val="00CB23D2"/>
    <w:rsid w:val="00CB3222"/>
    <w:rsid w:val="00CB347E"/>
    <w:rsid w:val="00CB378D"/>
    <w:rsid w:val="00CB3806"/>
    <w:rsid w:val="00CB3A1D"/>
    <w:rsid w:val="00CB3B6C"/>
    <w:rsid w:val="00CB6A21"/>
    <w:rsid w:val="00CC04C1"/>
    <w:rsid w:val="00CC145A"/>
    <w:rsid w:val="00CC2B52"/>
    <w:rsid w:val="00CC49B9"/>
    <w:rsid w:val="00CC712C"/>
    <w:rsid w:val="00CC7809"/>
    <w:rsid w:val="00CD0168"/>
    <w:rsid w:val="00CD029C"/>
    <w:rsid w:val="00CD0B90"/>
    <w:rsid w:val="00CD0EC8"/>
    <w:rsid w:val="00CD2722"/>
    <w:rsid w:val="00CD2997"/>
    <w:rsid w:val="00CD300E"/>
    <w:rsid w:val="00CD34CF"/>
    <w:rsid w:val="00CD3A87"/>
    <w:rsid w:val="00CD3D6A"/>
    <w:rsid w:val="00CD45D1"/>
    <w:rsid w:val="00CD49E6"/>
    <w:rsid w:val="00CD5633"/>
    <w:rsid w:val="00CD57B8"/>
    <w:rsid w:val="00CD6D11"/>
    <w:rsid w:val="00CD7305"/>
    <w:rsid w:val="00CD78A1"/>
    <w:rsid w:val="00CD7AAB"/>
    <w:rsid w:val="00CE075A"/>
    <w:rsid w:val="00CE109A"/>
    <w:rsid w:val="00CE10F1"/>
    <w:rsid w:val="00CE1379"/>
    <w:rsid w:val="00CE157C"/>
    <w:rsid w:val="00CE2155"/>
    <w:rsid w:val="00CE256B"/>
    <w:rsid w:val="00CE35EF"/>
    <w:rsid w:val="00CE4095"/>
    <w:rsid w:val="00CE5105"/>
    <w:rsid w:val="00CE5F64"/>
    <w:rsid w:val="00CE68EB"/>
    <w:rsid w:val="00CE6AD2"/>
    <w:rsid w:val="00CE7FC5"/>
    <w:rsid w:val="00CF1077"/>
    <w:rsid w:val="00CF27A1"/>
    <w:rsid w:val="00CF313E"/>
    <w:rsid w:val="00CF45C1"/>
    <w:rsid w:val="00CF5985"/>
    <w:rsid w:val="00CF624A"/>
    <w:rsid w:val="00CF6C55"/>
    <w:rsid w:val="00D002F9"/>
    <w:rsid w:val="00D00B4F"/>
    <w:rsid w:val="00D02037"/>
    <w:rsid w:val="00D02EB8"/>
    <w:rsid w:val="00D031B5"/>
    <w:rsid w:val="00D03B5A"/>
    <w:rsid w:val="00D04570"/>
    <w:rsid w:val="00D047E5"/>
    <w:rsid w:val="00D05146"/>
    <w:rsid w:val="00D05EDF"/>
    <w:rsid w:val="00D06C94"/>
    <w:rsid w:val="00D06D06"/>
    <w:rsid w:val="00D07159"/>
    <w:rsid w:val="00D10545"/>
    <w:rsid w:val="00D12AD5"/>
    <w:rsid w:val="00D12EA9"/>
    <w:rsid w:val="00D12F41"/>
    <w:rsid w:val="00D13FFB"/>
    <w:rsid w:val="00D142B6"/>
    <w:rsid w:val="00D14FF8"/>
    <w:rsid w:val="00D15650"/>
    <w:rsid w:val="00D1692A"/>
    <w:rsid w:val="00D17D56"/>
    <w:rsid w:val="00D21A93"/>
    <w:rsid w:val="00D21AAE"/>
    <w:rsid w:val="00D22B79"/>
    <w:rsid w:val="00D2327E"/>
    <w:rsid w:val="00D23A5B"/>
    <w:rsid w:val="00D23D2C"/>
    <w:rsid w:val="00D24086"/>
    <w:rsid w:val="00D243BF"/>
    <w:rsid w:val="00D2494A"/>
    <w:rsid w:val="00D24E13"/>
    <w:rsid w:val="00D24EAB"/>
    <w:rsid w:val="00D252C0"/>
    <w:rsid w:val="00D25B06"/>
    <w:rsid w:val="00D25E47"/>
    <w:rsid w:val="00D2651A"/>
    <w:rsid w:val="00D266FE"/>
    <w:rsid w:val="00D2737E"/>
    <w:rsid w:val="00D279B0"/>
    <w:rsid w:val="00D305C0"/>
    <w:rsid w:val="00D32325"/>
    <w:rsid w:val="00D32F45"/>
    <w:rsid w:val="00D336F8"/>
    <w:rsid w:val="00D36BBE"/>
    <w:rsid w:val="00D36E79"/>
    <w:rsid w:val="00D3709B"/>
    <w:rsid w:val="00D372C2"/>
    <w:rsid w:val="00D4081D"/>
    <w:rsid w:val="00D409EF"/>
    <w:rsid w:val="00D4167F"/>
    <w:rsid w:val="00D417FA"/>
    <w:rsid w:val="00D429D6"/>
    <w:rsid w:val="00D4312B"/>
    <w:rsid w:val="00D43496"/>
    <w:rsid w:val="00D44D5B"/>
    <w:rsid w:val="00D451B7"/>
    <w:rsid w:val="00D456B1"/>
    <w:rsid w:val="00D46B85"/>
    <w:rsid w:val="00D46E9D"/>
    <w:rsid w:val="00D52610"/>
    <w:rsid w:val="00D52C47"/>
    <w:rsid w:val="00D54787"/>
    <w:rsid w:val="00D548C6"/>
    <w:rsid w:val="00D54D7D"/>
    <w:rsid w:val="00D55617"/>
    <w:rsid w:val="00D5574E"/>
    <w:rsid w:val="00D561BF"/>
    <w:rsid w:val="00D56AF9"/>
    <w:rsid w:val="00D606CC"/>
    <w:rsid w:val="00D608F7"/>
    <w:rsid w:val="00D614CC"/>
    <w:rsid w:val="00D6175F"/>
    <w:rsid w:val="00D627B8"/>
    <w:rsid w:val="00D66F0F"/>
    <w:rsid w:val="00D719EA"/>
    <w:rsid w:val="00D7258D"/>
    <w:rsid w:val="00D7280A"/>
    <w:rsid w:val="00D73263"/>
    <w:rsid w:val="00D737C7"/>
    <w:rsid w:val="00D74610"/>
    <w:rsid w:val="00D75B2E"/>
    <w:rsid w:val="00D75DC3"/>
    <w:rsid w:val="00D763FE"/>
    <w:rsid w:val="00D773DA"/>
    <w:rsid w:val="00D77513"/>
    <w:rsid w:val="00D778E9"/>
    <w:rsid w:val="00D8161F"/>
    <w:rsid w:val="00D82B6D"/>
    <w:rsid w:val="00D8477C"/>
    <w:rsid w:val="00D84C94"/>
    <w:rsid w:val="00D86E08"/>
    <w:rsid w:val="00D87E92"/>
    <w:rsid w:val="00D91618"/>
    <w:rsid w:val="00D91B58"/>
    <w:rsid w:val="00D92A43"/>
    <w:rsid w:val="00D92EAE"/>
    <w:rsid w:val="00D93FA0"/>
    <w:rsid w:val="00D948DF"/>
    <w:rsid w:val="00D9509C"/>
    <w:rsid w:val="00D960B9"/>
    <w:rsid w:val="00D963AC"/>
    <w:rsid w:val="00D972A2"/>
    <w:rsid w:val="00D97306"/>
    <w:rsid w:val="00D9755E"/>
    <w:rsid w:val="00D975F0"/>
    <w:rsid w:val="00DA131E"/>
    <w:rsid w:val="00DA188D"/>
    <w:rsid w:val="00DA3A9B"/>
    <w:rsid w:val="00DA3CD0"/>
    <w:rsid w:val="00DA553B"/>
    <w:rsid w:val="00DA612C"/>
    <w:rsid w:val="00DA6FF4"/>
    <w:rsid w:val="00DA7785"/>
    <w:rsid w:val="00DA7AC7"/>
    <w:rsid w:val="00DB15F3"/>
    <w:rsid w:val="00DB1FF6"/>
    <w:rsid w:val="00DB27B4"/>
    <w:rsid w:val="00DB2AA0"/>
    <w:rsid w:val="00DB38A0"/>
    <w:rsid w:val="00DB3C72"/>
    <w:rsid w:val="00DB44ED"/>
    <w:rsid w:val="00DB4E88"/>
    <w:rsid w:val="00DB4F48"/>
    <w:rsid w:val="00DB5788"/>
    <w:rsid w:val="00DB5993"/>
    <w:rsid w:val="00DB6993"/>
    <w:rsid w:val="00DC044D"/>
    <w:rsid w:val="00DC0553"/>
    <w:rsid w:val="00DC0BCF"/>
    <w:rsid w:val="00DC0DE3"/>
    <w:rsid w:val="00DC1166"/>
    <w:rsid w:val="00DC1FAF"/>
    <w:rsid w:val="00DC2000"/>
    <w:rsid w:val="00DC2271"/>
    <w:rsid w:val="00DC2737"/>
    <w:rsid w:val="00DC3DCC"/>
    <w:rsid w:val="00DC42B4"/>
    <w:rsid w:val="00DC49FB"/>
    <w:rsid w:val="00DC53BE"/>
    <w:rsid w:val="00DC558D"/>
    <w:rsid w:val="00DC660C"/>
    <w:rsid w:val="00DC6D0B"/>
    <w:rsid w:val="00DC7770"/>
    <w:rsid w:val="00DC77D4"/>
    <w:rsid w:val="00DD099C"/>
    <w:rsid w:val="00DD0C38"/>
    <w:rsid w:val="00DD17A2"/>
    <w:rsid w:val="00DD2796"/>
    <w:rsid w:val="00DD27D4"/>
    <w:rsid w:val="00DD2F5C"/>
    <w:rsid w:val="00DD41D2"/>
    <w:rsid w:val="00DD4222"/>
    <w:rsid w:val="00DD4AF6"/>
    <w:rsid w:val="00DD6D16"/>
    <w:rsid w:val="00DD721C"/>
    <w:rsid w:val="00DD7AD7"/>
    <w:rsid w:val="00DD7AE0"/>
    <w:rsid w:val="00DE07BF"/>
    <w:rsid w:val="00DE1753"/>
    <w:rsid w:val="00DE2903"/>
    <w:rsid w:val="00DE47F0"/>
    <w:rsid w:val="00DE4FC5"/>
    <w:rsid w:val="00DE5264"/>
    <w:rsid w:val="00DE5F09"/>
    <w:rsid w:val="00DE6840"/>
    <w:rsid w:val="00DE755C"/>
    <w:rsid w:val="00DF040C"/>
    <w:rsid w:val="00DF187E"/>
    <w:rsid w:val="00DF1908"/>
    <w:rsid w:val="00DF1C9F"/>
    <w:rsid w:val="00DF2E8F"/>
    <w:rsid w:val="00DF332D"/>
    <w:rsid w:val="00DF3999"/>
    <w:rsid w:val="00DF67A2"/>
    <w:rsid w:val="00DF6EA3"/>
    <w:rsid w:val="00E02428"/>
    <w:rsid w:val="00E0336B"/>
    <w:rsid w:val="00E035DA"/>
    <w:rsid w:val="00E043EA"/>
    <w:rsid w:val="00E05DEA"/>
    <w:rsid w:val="00E06179"/>
    <w:rsid w:val="00E06F50"/>
    <w:rsid w:val="00E076EF"/>
    <w:rsid w:val="00E07712"/>
    <w:rsid w:val="00E07804"/>
    <w:rsid w:val="00E07846"/>
    <w:rsid w:val="00E10581"/>
    <w:rsid w:val="00E10D75"/>
    <w:rsid w:val="00E10EAA"/>
    <w:rsid w:val="00E1103D"/>
    <w:rsid w:val="00E11052"/>
    <w:rsid w:val="00E1290A"/>
    <w:rsid w:val="00E12C92"/>
    <w:rsid w:val="00E13558"/>
    <w:rsid w:val="00E1477D"/>
    <w:rsid w:val="00E15489"/>
    <w:rsid w:val="00E15C9B"/>
    <w:rsid w:val="00E17BAD"/>
    <w:rsid w:val="00E202B0"/>
    <w:rsid w:val="00E20F65"/>
    <w:rsid w:val="00E2229A"/>
    <w:rsid w:val="00E22835"/>
    <w:rsid w:val="00E22B64"/>
    <w:rsid w:val="00E22E17"/>
    <w:rsid w:val="00E24A8B"/>
    <w:rsid w:val="00E260F1"/>
    <w:rsid w:val="00E26E53"/>
    <w:rsid w:val="00E276B4"/>
    <w:rsid w:val="00E277D9"/>
    <w:rsid w:val="00E30091"/>
    <w:rsid w:val="00E304E8"/>
    <w:rsid w:val="00E320DA"/>
    <w:rsid w:val="00E329E8"/>
    <w:rsid w:val="00E3327C"/>
    <w:rsid w:val="00E35008"/>
    <w:rsid w:val="00E35AEC"/>
    <w:rsid w:val="00E40AAB"/>
    <w:rsid w:val="00E41372"/>
    <w:rsid w:val="00E41E3E"/>
    <w:rsid w:val="00E41F0B"/>
    <w:rsid w:val="00E427A1"/>
    <w:rsid w:val="00E42E61"/>
    <w:rsid w:val="00E42E96"/>
    <w:rsid w:val="00E443C4"/>
    <w:rsid w:val="00E454D6"/>
    <w:rsid w:val="00E4576A"/>
    <w:rsid w:val="00E45DE0"/>
    <w:rsid w:val="00E46C3D"/>
    <w:rsid w:val="00E4733B"/>
    <w:rsid w:val="00E47922"/>
    <w:rsid w:val="00E47CA5"/>
    <w:rsid w:val="00E501EE"/>
    <w:rsid w:val="00E505C6"/>
    <w:rsid w:val="00E50843"/>
    <w:rsid w:val="00E51055"/>
    <w:rsid w:val="00E51B67"/>
    <w:rsid w:val="00E51F33"/>
    <w:rsid w:val="00E54BB4"/>
    <w:rsid w:val="00E54F60"/>
    <w:rsid w:val="00E55053"/>
    <w:rsid w:val="00E56710"/>
    <w:rsid w:val="00E56DDE"/>
    <w:rsid w:val="00E57499"/>
    <w:rsid w:val="00E57A38"/>
    <w:rsid w:val="00E609B7"/>
    <w:rsid w:val="00E61C0A"/>
    <w:rsid w:val="00E62B01"/>
    <w:rsid w:val="00E62B58"/>
    <w:rsid w:val="00E62D29"/>
    <w:rsid w:val="00E63502"/>
    <w:rsid w:val="00E645EF"/>
    <w:rsid w:val="00E649BA"/>
    <w:rsid w:val="00E64A12"/>
    <w:rsid w:val="00E65F61"/>
    <w:rsid w:val="00E67711"/>
    <w:rsid w:val="00E67FFE"/>
    <w:rsid w:val="00E70741"/>
    <w:rsid w:val="00E70770"/>
    <w:rsid w:val="00E70779"/>
    <w:rsid w:val="00E729C8"/>
    <w:rsid w:val="00E72CB6"/>
    <w:rsid w:val="00E72F75"/>
    <w:rsid w:val="00E736F8"/>
    <w:rsid w:val="00E748D3"/>
    <w:rsid w:val="00E758E4"/>
    <w:rsid w:val="00E75F40"/>
    <w:rsid w:val="00E760B2"/>
    <w:rsid w:val="00E7656A"/>
    <w:rsid w:val="00E768F9"/>
    <w:rsid w:val="00E7692B"/>
    <w:rsid w:val="00E76B24"/>
    <w:rsid w:val="00E776E9"/>
    <w:rsid w:val="00E77885"/>
    <w:rsid w:val="00E778D0"/>
    <w:rsid w:val="00E82BD2"/>
    <w:rsid w:val="00E837C2"/>
    <w:rsid w:val="00E84313"/>
    <w:rsid w:val="00E8501D"/>
    <w:rsid w:val="00E85238"/>
    <w:rsid w:val="00E86A2F"/>
    <w:rsid w:val="00E86A44"/>
    <w:rsid w:val="00E901BC"/>
    <w:rsid w:val="00E903F9"/>
    <w:rsid w:val="00E90F71"/>
    <w:rsid w:val="00E9111A"/>
    <w:rsid w:val="00E913C2"/>
    <w:rsid w:val="00E92800"/>
    <w:rsid w:val="00E940B8"/>
    <w:rsid w:val="00E94B18"/>
    <w:rsid w:val="00E95E35"/>
    <w:rsid w:val="00E96A09"/>
    <w:rsid w:val="00EA0022"/>
    <w:rsid w:val="00EA0D47"/>
    <w:rsid w:val="00EA2AD9"/>
    <w:rsid w:val="00EA3CD6"/>
    <w:rsid w:val="00EA4161"/>
    <w:rsid w:val="00EA4E71"/>
    <w:rsid w:val="00EA5239"/>
    <w:rsid w:val="00EA53BE"/>
    <w:rsid w:val="00EA67B4"/>
    <w:rsid w:val="00EA7645"/>
    <w:rsid w:val="00EB0B16"/>
    <w:rsid w:val="00EB17CA"/>
    <w:rsid w:val="00EB1804"/>
    <w:rsid w:val="00EB1DF4"/>
    <w:rsid w:val="00EB325A"/>
    <w:rsid w:val="00EB37AE"/>
    <w:rsid w:val="00EB3C56"/>
    <w:rsid w:val="00EB47C4"/>
    <w:rsid w:val="00EB5606"/>
    <w:rsid w:val="00EB77D5"/>
    <w:rsid w:val="00EC000D"/>
    <w:rsid w:val="00EC157C"/>
    <w:rsid w:val="00EC170D"/>
    <w:rsid w:val="00EC1FD9"/>
    <w:rsid w:val="00EC24F1"/>
    <w:rsid w:val="00EC2EC8"/>
    <w:rsid w:val="00EC2FB0"/>
    <w:rsid w:val="00EC311C"/>
    <w:rsid w:val="00EC4034"/>
    <w:rsid w:val="00EC412B"/>
    <w:rsid w:val="00EC4D24"/>
    <w:rsid w:val="00EC50B1"/>
    <w:rsid w:val="00EC5AF1"/>
    <w:rsid w:val="00EC5DE1"/>
    <w:rsid w:val="00EC62F8"/>
    <w:rsid w:val="00EC678E"/>
    <w:rsid w:val="00EC7677"/>
    <w:rsid w:val="00EC768A"/>
    <w:rsid w:val="00EC7761"/>
    <w:rsid w:val="00EC7B94"/>
    <w:rsid w:val="00EC7D8D"/>
    <w:rsid w:val="00ED08E5"/>
    <w:rsid w:val="00ED0E86"/>
    <w:rsid w:val="00ED17BC"/>
    <w:rsid w:val="00ED25F3"/>
    <w:rsid w:val="00ED3219"/>
    <w:rsid w:val="00ED352E"/>
    <w:rsid w:val="00ED40E4"/>
    <w:rsid w:val="00ED4AB0"/>
    <w:rsid w:val="00ED57E5"/>
    <w:rsid w:val="00ED5FB3"/>
    <w:rsid w:val="00EE03A6"/>
    <w:rsid w:val="00EE048C"/>
    <w:rsid w:val="00EE117D"/>
    <w:rsid w:val="00EE2CC6"/>
    <w:rsid w:val="00EE4E81"/>
    <w:rsid w:val="00EE527E"/>
    <w:rsid w:val="00EE67F2"/>
    <w:rsid w:val="00EE6F39"/>
    <w:rsid w:val="00EE7E46"/>
    <w:rsid w:val="00EE7F17"/>
    <w:rsid w:val="00EF074D"/>
    <w:rsid w:val="00EF088D"/>
    <w:rsid w:val="00EF0B97"/>
    <w:rsid w:val="00EF16A7"/>
    <w:rsid w:val="00EF1A93"/>
    <w:rsid w:val="00EF2650"/>
    <w:rsid w:val="00EF2F83"/>
    <w:rsid w:val="00EF32C9"/>
    <w:rsid w:val="00EF33C5"/>
    <w:rsid w:val="00EF3CFB"/>
    <w:rsid w:val="00EF68AB"/>
    <w:rsid w:val="00EF6D78"/>
    <w:rsid w:val="00F0279F"/>
    <w:rsid w:val="00F029F3"/>
    <w:rsid w:val="00F02A21"/>
    <w:rsid w:val="00F03796"/>
    <w:rsid w:val="00F03A97"/>
    <w:rsid w:val="00F050B5"/>
    <w:rsid w:val="00F05CB7"/>
    <w:rsid w:val="00F06E42"/>
    <w:rsid w:val="00F0779F"/>
    <w:rsid w:val="00F0790D"/>
    <w:rsid w:val="00F07F53"/>
    <w:rsid w:val="00F10C81"/>
    <w:rsid w:val="00F10E76"/>
    <w:rsid w:val="00F1136A"/>
    <w:rsid w:val="00F11EE7"/>
    <w:rsid w:val="00F1260E"/>
    <w:rsid w:val="00F131DE"/>
    <w:rsid w:val="00F1641E"/>
    <w:rsid w:val="00F165C7"/>
    <w:rsid w:val="00F17576"/>
    <w:rsid w:val="00F17AEB"/>
    <w:rsid w:val="00F20E84"/>
    <w:rsid w:val="00F22544"/>
    <w:rsid w:val="00F226D8"/>
    <w:rsid w:val="00F227F4"/>
    <w:rsid w:val="00F23162"/>
    <w:rsid w:val="00F242B4"/>
    <w:rsid w:val="00F24B80"/>
    <w:rsid w:val="00F2536F"/>
    <w:rsid w:val="00F257ED"/>
    <w:rsid w:val="00F25851"/>
    <w:rsid w:val="00F25CB7"/>
    <w:rsid w:val="00F260B0"/>
    <w:rsid w:val="00F26151"/>
    <w:rsid w:val="00F26D47"/>
    <w:rsid w:val="00F31387"/>
    <w:rsid w:val="00F313BC"/>
    <w:rsid w:val="00F35411"/>
    <w:rsid w:val="00F375FA"/>
    <w:rsid w:val="00F404A5"/>
    <w:rsid w:val="00F432D8"/>
    <w:rsid w:val="00F4388F"/>
    <w:rsid w:val="00F44045"/>
    <w:rsid w:val="00F444EE"/>
    <w:rsid w:val="00F44DF7"/>
    <w:rsid w:val="00F453A5"/>
    <w:rsid w:val="00F459F0"/>
    <w:rsid w:val="00F47DE8"/>
    <w:rsid w:val="00F53CF9"/>
    <w:rsid w:val="00F55D8B"/>
    <w:rsid w:val="00F564DE"/>
    <w:rsid w:val="00F56BE3"/>
    <w:rsid w:val="00F571CA"/>
    <w:rsid w:val="00F6047F"/>
    <w:rsid w:val="00F615F9"/>
    <w:rsid w:val="00F61899"/>
    <w:rsid w:val="00F61AB7"/>
    <w:rsid w:val="00F61FF5"/>
    <w:rsid w:val="00F6267A"/>
    <w:rsid w:val="00F642B0"/>
    <w:rsid w:val="00F6584A"/>
    <w:rsid w:val="00F6667A"/>
    <w:rsid w:val="00F6681D"/>
    <w:rsid w:val="00F67862"/>
    <w:rsid w:val="00F7018C"/>
    <w:rsid w:val="00F710AE"/>
    <w:rsid w:val="00F72721"/>
    <w:rsid w:val="00F72A91"/>
    <w:rsid w:val="00F740BC"/>
    <w:rsid w:val="00F741CC"/>
    <w:rsid w:val="00F75604"/>
    <w:rsid w:val="00F75C10"/>
    <w:rsid w:val="00F76DE6"/>
    <w:rsid w:val="00F7788A"/>
    <w:rsid w:val="00F80D92"/>
    <w:rsid w:val="00F811A1"/>
    <w:rsid w:val="00F819DA"/>
    <w:rsid w:val="00F81BBC"/>
    <w:rsid w:val="00F8238C"/>
    <w:rsid w:val="00F824D8"/>
    <w:rsid w:val="00F82A26"/>
    <w:rsid w:val="00F83946"/>
    <w:rsid w:val="00F84CC8"/>
    <w:rsid w:val="00F84CD4"/>
    <w:rsid w:val="00F86237"/>
    <w:rsid w:val="00F863DB"/>
    <w:rsid w:val="00F86449"/>
    <w:rsid w:val="00F8670C"/>
    <w:rsid w:val="00F86FED"/>
    <w:rsid w:val="00F87649"/>
    <w:rsid w:val="00F8776A"/>
    <w:rsid w:val="00F87F0A"/>
    <w:rsid w:val="00F90A73"/>
    <w:rsid w:val="00F945AD"/>
    <w:rsid w:val="00F948BE"/>
    <w:rsid w:val="00F94DC6"/>
    <w:rsid w:val="00F94E4E"/>
    <w:rsid w:val="00F94FB8"/>
    <w:rsid w:val="00F9671F"/>
    <w:rsid w:val="00F97259"/>
    <w:rsid w:val="00F97AB3"/>
    <w:rsid w:val="00F97F93"/>
    <w:rsid w:val="00F97FB7"/>
    <w:rsid w:val="00FA0721"/>
    <w:rsid w:val="00FA0892"/>
    <w:rsid w:val="00FA09DF"/>
    <w:rsid w:val="00FA0BF5"/>
    <w:rsid w:val="00FA17A1"/>
    <w:rsid w:val="00FA1B58"/>
    <w:rsid w:val="00FA36B5"/>
    <w:rsid w:val="00FA3957"/>
    <w:rsid w:val="00FA3D5A"/>
    <w:rsid w:val="00FA4616"/>
    <w:rsid w:val="00FA4C18"/>
    <w:rsid w:val="00FA574B"/>
    <w:rsid w:val="00FA5E1A"/>
    <w:rsid w:val="00FA6651"/>
    <w:rsid w:val="00FA692F"/>
    <w:rsid w:val="00FA69A5"/>
    <w:rsid w:val="00FA72D0"/>
    <w:rsid w:val="00FB1B3F"/>
    <w:rsid w:val="00FB1CD3"/>
    <w:rsid w:val="00FB4808"/>
    <w:rsid w:val="00FB4BA3"/>
    <w:rsid w:val="00FB6DA7"/>
    <w:rsid w:val="00FC1099"/>
    <w:rsid w:val="00FC123F"/>
    <w:rsid w:val="00FC15BF"/>
    <w:rsid w:val="00FC23D9"/>
    <w:rsid w:val="00FC3BA3"/>
    <w:rsid w:val="00FC4E04"/>
    <w:rsid w:val="00FC4F9B"/>
    <w:rsid w:val="00FC6355"/>
    <w:rsid w:val="00FC6B64"/>
    <w:rsid w:val="00FC78E5"/>
    <w:rsid w:val="00FD0F5C"/>
    <w:rsid w:val="00FD15F2"/>
    <w:rsid w:val="00FD22F3"/>
    <w:rsid w:val="00FD29DA"/>
    <w:rsid w:val="00FD2A9E"/>
    <w:rsid w:val="00FD3E15"/>
    <w:rsid w:val="00FD407E"/>
    <w:rsid w:val="00FD45C1"/>
    <w:rsid w:val="00FD46F8"/>
    <w:rsid w:val="00FD4750"/>
    <w:rsid w:val="00FD4C13"/>
    <w:rsid w:val="00FD4C91"/>
    <w:rsid w:val="00FD77AD"/>
    <w:rsid w:val="00FD7AF8"/>
    <w:rsid w:val="00FE093F"/>
    <w:rsid w:val="00FE177D"/>
    <w:rsid w:val="00FE220A"/>
    <w:rsid w:val="00FE2F20"/>
    <w:rsid w:val="00FE3191"/>
    <w:rsid w:val="00FE32BE"/>
    <w:rsid w:val="00FE39F2"/>
    <w:rsid w:val="00FE4521"/>
    <w:rsid w:val="00FE4626"/>
    <w:rsid w:val="00FE4F7A"/>
    <w:rsid w:val="00FE5218"/>
    <w:rsid w:val="00FE57D8"/>
    <w:rsid w:val="00FE6383"/>
    <w:rsid w:val="00FE64B4"/>
    <w:rsid w:val="00FF057C"/>
    <w:rsid w:val="00FF0D8A"/>
    <w:rsid w:val="00FF2CEB"/>
    <w:rsid w:val="00FF4442"/>
    <w:rsid w:val="00FF5786"/>
    <w:rsid w:val="00FF5C04"/>
    <w:rsid w:val="00FF620E"/>
    <w:rsid w:val="00FF7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10CC96"/>
  <w15:chartTrackingRefBased/>
  <w15:docId w15:val="{ECE5A545-8C49-473F-B94C-10586DE6B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before="120" w:after="120" w:line="360" w:lineRule="auto"/>
        <w:ind w:firstLine="482"/>
        <w:jc w:val="both"/>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35008"/>
    <w:rPr>
      <w:sz w:val="21"/>
    </w:rPr>
  </w:style>
  <w:style w:type="paragraph" w:styleId="1">
    <w:name w:val="heading 1"/>
    <w:basedOn w:val="a"/>
    <w:next w:val="a"/>
    <w:qFormat/>
    <w:rsid w:val="00CE2155"/>
    <w:pPr>
      <w:keepNext/>
      <w:keepLines/>
      <w:ind w:firstLine="0"/>
      <w:outlineLvl w:val="0"/>
    </w:pPr>
    <w:rPr>
      <w:rFonts w:eastAsia="黑体"/>
      <w:kern w:val="44"/>
      <w:sz w:val="28"/>
    </w:rPr>
  </w:style>
  <w:style w:type="paragraph" w:styleId="2">
    <w:name w:val="heading 2"/>
    <w:basedOn w:val="a"/>
    <w:next w:val="a0"/>
    <w:link w:val="20"/>
    <w:qFormat/>
    <w:rsid w:val="00665C83"/>
    <w:pPr>
      <w:keepNext/>
      <w:keepLines/>
      <w:spacing w:before="260" w:after="260" w:line="416" w:lineRule="auto"/>
      <w:ind w:firstLine="0"/>
      <w:outlineLvl w:val="1"/>
    </w:pPr>
    <w:rPr>
      <w:rFonts w:eastAsia="黑体"/>
      <w:sz w:val="24"/>
    </w:rPr>
  </w:style>
  <w:style w:type="paragraph" w:styleId="3">
    <w:name w:val="heading 3"/>
    <w:basedOn w:val="a"/>
    <w:next w:val="a0"/>
    <w:qFormat/>
    <w:pPr>
      <w:keepNext/>
      <w:keepLines/>
      <w:numPr>
        <w:ilvl w:val="2"/>
        <w:numId w:val="1"/>
      </w:numPr>
      <w:spacing w:before="260" w:after="260" w:line="416" w:lineRule="auto"/>
      <w:outlineLvl w:val="2"/>
    </w:pPr>
    <w:rPr>
      <w:b/>
      <w:sz w:val="32"/>
    </w:rPr>
  </w:style>
  <w:style w:type="paragraph" w:styleId="4">
    <w:name w:val="heading 4"/>
    <w:basedOn w:val="a"/>
    <w:next w:val="a0"/>
    <w:qFormat/>
    <w:pPr>
      <w:keepNext/>
      <w:keepLines/>
      <w:numPr>
        <w:ilvl w:val="3"/>
        <w:numId w:val="1"/>
      </w:numPr>
      <w:spacing w:before="280" w:after="290" w:line="376" w:lineRule="auto"/>
      <w:outlineLvl w:val="3"/>
    </w:pPr>
    <w:rPr>
      <w:rFonts w:ascii="Arial" w:eastAsia="黑体" w:hAnsi="Arial"/>
      <w:b/>
      <w:sz w:val="28"/>
    </w:rPr>
  </w:style>
  <w:style w:type="paragraph" w:styleId="5">
    <w:name w:val="heading 5"/>
    <w:basedOn w:val="a"/>
    <w:next w:val="a0"/>
    <w:qFormat/>
    <w:pPr>
      <w:keepNext/>
      <w:keepLines/>
      <w:numPr>
        <w:ilvl w:val="4"/>
        <w:numId w:val="1"/>
      </w:numPr>
      <w:spacing w:before="280" w:after="290" w:line="376" w:lineRule="auto"/>
      <w:outlineLvl w:val="4"/>
    </w:pPr>
    <w:rPr>
      <w:b/>
      <w:sz w:val="28"/>
    </w:rPr>
  </w:style>
  <w:style w:type="paragraph" w:styleId="6">
    <w:name w:val="heading 6"/>
    <w:basedOn w:val="a"/>
    <w:next w:val="a0"/>
    <w:qFormat/>
    <w:pPr>
      <w:keepNext/>
      <w:keepLines/>
      <w:numPr>
        <w:ilvl w:val="5"/>
        <w:numId w:val="1"/>
      </w:numPr>
      <w:spacing w:before="240" w:after="64" w:line="320" w:lineRule="auto"/>
      <w:outlineLvl w:val="5"/>
    </w:pPr>
    <w:rPr>
      <w:rFonts w:ascii="Arial" w:eastAsia="黑体" w:hAnsi="Arial"/>
      <w:b/>
      <w:sz w:val="24"/>
    </w:rPr>
  </w:style>
  <w:style w:type="paragraph" w:styleId="7">
    <w:name w:val="heading 7"/>
    <w:basedOn w:val="a"/>
    <w:next w:val="a0"/>
    <w:qFormat/>
    <w:pPr>
      <w:keepNext/>
      <w:keepLines/>
      <w:numPr>
        <w:ilvl w:val="6"/>
        <w:numId w:val="1"/>
      </w:numPr>
      <w:spacing w:before="240" w:after="64" w:line="320" w:lineRule="auto"/>
      <w:outlineLvl w:val="6"/>
    </w:pPr>
    <w:rPr>
      <w:b/>
      <w:sz w:val="24"/>
    </w:rPr>
  </w:style>
  <w:style w:type="paragraph" w:styleId="8">
    <w:name w:val="heading 8"/>
    <w:basedOn w:val="a"/>
    <w:next w:val="a0"/>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0"/>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rsid w:val="00194DE0"/>
    <w:pPr>
      <w:pBdr>
        <w:bottom w:val="single" w:sz="6" w:space="1" w:color="auto"/>
      </w:pBdr>
      <w:tabs>
        <w:tab w:val="center" w:pos="4153"/>
        <w:tab w:val="right" w:pos="8306"/>
      </w:tabs>
      <w:snapToGrid w:val="0"/>
      <w:jc w:val="center"/>
    </w:pPr>
    <w:rPr>
      <w:sz w:val="18"/>
      <w:szCs w:val="18"/>
    </w:rPr>
  </w:style>
  <w:style w:type="paragraph" w:styleId="a0">
    <w:name w:val="Normal Indent"/>
    <w:basedOn w:val="a"/>
    <w:pPr>
      <w:ind w:firstLine="420"/>
    </w:pPr>
  </w:style>
  <w:style w:type="character" w:customStyle="1" w:styleId="a5">
    <w:name w:val="页眉 字符"/>
    <w:link w:val="a4"/>
    <w:rsid w:val="00194DE0"/>
    <w:rPr>
      <w:sz w:val="18"/>
      <w:szCs w:val="18"/>
    </w:rPr>
  </w:style>
  <w:style w:type="paragraph" w:styleId="a6">
    <w:name w:val="footer"/>
    <w:basedOn w:val="a"/>
    <w:link w:val="a7"/>
    <w:rsid w:val="00194DE0"/>
    <w:pPr>
      <w:tabs>
        <w:tab w:val="center" w:pos="4153"/>
        <w:tab w:val="right" w:pos="8306"/>
      </w:tabs>
      <w:snapToGrid w:val="0"/>
      <w:jc w:val="left"/>
    </w:pPr>
    <w:rPr>
      <w:sz w:val="18"/>
      <w:szCs w:val="18"/>
    </w:rPr>
  </w:style>
  <w:style w:type="character" w:customStyle="1" w:styleId="a7">
    <w:name w:val="页脚 字符"/>
    <w:link w:val="a6"/>
    <w:rsid w:val="00194DE0"/>
    <w:rPr>
      <w:sz w:val="18"/>
      <w:szCs w:val="18"/>
    </w:rPr>
  </w:style>
  <w:style w:type="paragraph" w:styleId="a8">
    <w:name w:val="footnote text"/>
    <w:basedOn w:val="a"/>
    <w:link w:val="a9"/>
    <w:rsid w:val="00657C25"/>
    <w:pPr>
      <w:snapToGrid w:val="0"/>
      <w:jc w:val="left"/>
    </w:pPr>
    <w:rPr>
      <w:sz w:val="18"/>
      <w:szCs w:val="18"/>
    </w:rPr>
  </w:style>
  <w:style w:type="character" w:customStyle="1" w:styleId="a9">
    <w:name w:val="脚注文本 字符"/>
    <w:basedOn w:val="a1"/>
    <w:link w:val="a8"/>
    <w:rsid w:val="00657C25"/>
    <w:rPr>
      <w:sz w:val="18"/>
      <w:szCs w:val="18"/>
    </w:rPr>
  </w:style>
  <w:style w:type="character" w:styleId="aa">
    <w:name w:val="footnote reference"/>
    <w:basedOn w:val="a1"/>
    <w:rsid w:val="00657C25"/>
    <w:rPr>
      <w:vertAlign w:val="superscript"/>
    </w:rPr>
  </w:style>
  <w:style w:type="table" w:styleId="ab">
    <w:name w:val="Table Grid"/>
    <w:basedOn w:val="a2"/>
    <w:rsid w:val="002104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nhideWhenUsed/>
    <w:qFormat/>
    <w:rsid w:val="009F5AC6"/>
    <w:rPr>
      <w:rFonts w:asciiTheme="majorHAnsi" w:hAnsiTheme="majorHAnsi" w:cstheme="majorBidi"/>
      <w:sz w:val="20"/>
    </w:rPr>
  </w:style>
  <w:style w:type="paragraph" w:styleId="ad">
    <w:name w:val="Title"/>
    <w:basedOn w:val="a"/>
    <w:next w:val="a"/>
    <w:link w:val="ae"/>
    <w:qFormat/>
    <w:rsid w:val="00CE2155"/>
    <w:pPr>
      <w:spacing w:before="240" w:after="60"/>
      <w:jc w:val="center"/>
      <w:outlineLvl w:val="0"/>
    </w:pPr>
    <w:rPr>
      <w:rFonts w:eastAsia="黑体"/>
      <w:b/>
      <w:bCs/>
      <w:sz w:val="32"/>
      <w:szCs w:val="32"/>
    </w:rPr>
  </w:style>
  <w:style w:type="character" w:customStyle="1" w:styleId="ae">
    <w:name w:val="标题 字符"/>
    <w:basedOn w:val="a1"/>
    <w:link w:val="ad"/>
    <w:rsid w:val="00CE2155"/>
    <w:rPr>
      <w:rFonts w:eastAsia="黑体"/>
      <w:b/>
      <w:bCs/>
      <w:sz w:val="32"/>
      <w:szCs w:val="32"/>
    </w:rPr>
  </w:style>
  <w:style w:type="paragraph" w:styleId="TOC">
    <w:name w:val="TOC Heading"/>
    <w:basedOn w:val="1"/>
    <w:next w:val="a"/>
    <w:uiPriority w:val="39"/>
    <w:unhideWhenUsed/>
    <w:qFormat/>
    <w:rsid w:val="004912CD"/>
    <w:pPr>
      <w:spacing w:before="480" w:after="0" w:line="276" w:lineRule="auto"/>
      <w:jc w:val="left"/>
      <w:outlineLvl w:val="9"/>
    </w:pPr>
    <w:rPr>
      <w:rFonts w:ascii="等线 Light" w:eastAsia="等线 Light" w:hAnsi="等线 Light"/>
      <w:b/>
      <w:bCs/>
      <w:color w:val="2E74B5"/>
      <w:kern w:val="0"/>
      <w:szCs w:val="28"/>
    </w:rPr>
  </w:style>
  <w:style w:type="paragraph" w:styleId="21">
    <w:name w:val="toc 2"/>
    <w:basedOn w:val="a"/>
    <w:next w:val="a"/>
    <w:autoRedefine/>
    <w:uiPriority w:val="39"/>
    <w:unhideWhenUsed/>
    <w:rsid w:val="00250945"/>
    <w:pPr>
      <w:tabs>
        <w:tab w:val="right" w:leader="dot" w:pos="8303"/>
      </w:tabs>
      <w:spacing w:before="0" w:after="0"/>
      <w:ind w:leftChars="200" w:left="420"/>
      <w:jc w:val="left"/>
    </w:pPr>
    <w:rPr>
      <w:rFonts w:asciiTheme="minorHAnsi" w:eastAsiaTheme="minorHAnsi"/>
      <w:b/>
      <w:sz w:val="22"/>
      <w:szCs w:val="22"/>
    </w:rPr>
  </w:style>
  <w:style w:type="paragraph" w:styleId="10">
    <w:name w:val="toc 1"/>
    <w:basedOn w:val="a"/>
    <w:next w:val="a"/>
    <w:autoRedefine/>
    <w:uiPriority w:val="39"/>
    <w:unhideWhenUsed/>
    <w:rsid w:val="00A51686"/>
    <w:pPr>
      <w:spacing w:after="0"/>
      <w:ind w:firstLineChars="200" w:firstLine="480"/>
    </w:pPr>
    <w:rPr>
      <w:rFonts w:ascii="宋体" w:hAnsi="宋体"/>
      <w:sz w:val="24"/>
      <w:szCs w:val="24"/>
    </w:rPr>
  </w:style>
  <w:style w:type="paragraph" w:styleId="30">
    <w:name w:val="toc 3"/>
    <w:basedOn w:val="a"/>
    <w:next w:val="a"/>
    <w:autoRedefine/>
    <w:uiPriority w:val="39"/>
    <w:unhideWhenUsed/>
    <w:rsid w:val="004912CD"/>
    <w:pPr>
      <w:spacing w:before="0" w:after="0"/>
      <w:ind w:left="420"/>
      <w:jc w:val="left"/>
    </w:pPr>
    <w:rPr>
      <w:rFonts w:asciiTheme="minorHAnsi" w:eastAsiaTheme="minorHAnsi"/>
      <w:sz w:val="22"/>
      <w:szCs w:val="22"/>
    </w:rPr>
  </w:style>
  <w:style w:type="paragraph" w:styleId="40">
    <w:name w:val="toc 4"/>
    <w:basedOn w:val="a"/>
    <w:next w:val="a"/>
    <w:autoRedefine/>
    <w:rsid w:val="004912CD"/>
    <w:pPr>
      <w:spacing w:before="0" w:after="0"/>
      <w:ind w:left="630"/>
      <w:jc w:val="left"/>
    </w:pPr>
    <w:rPr>
      <w:rFonts w:asciiTheme="minorHAnsi" w:eastAsiaTheme="minorHAnsi"/>
      <w:sz w:val="20"/>
    </w:rPr>
  </w:style>
  <w:style w:type="paragraph" w:styleId="50">
    <w:name w:val="toc 5"/>
    <w:basedOn w:val="a"/>
    <w:next w:val="a"/>
    <w:autoRedefine/>
    <w:rsid w:val="004912CD"/>
    <w:pPr>
      <w:spacing w:before="0" w:after="0"/>
      <w:ind w:left="840"/>
      <w:jc w:val="left"/>
    </w:pPr>
    <w:rPr>
      <w:rFonts w:asciiTheme="minorHAnsi" w:eastAsiaTheme="minorHAnsi"/>
      <w:sz w:val="20"/>
    </w:rPr>
  </w:style>
  <w:style w:type="paragraph" w:styleId="60">
    <w:name w:val="toc 6"/>
    <w:basedOn w:val="a"/>
    <w:next w:val="a"/>
    <w:autoRedefine/>
    <w:rsid w:val="004912CD"/>
    <w:pPr>
      <w:spacing w:before="0" w:after="0"/>
      <w:ind w:left="1050"/>
      <w:jc w:val="left"/>
    </w:pPr>
    <w:rPr>
      <w:rFonts w:asciiTheme="minorHAnsi" w:eastAsiaTheme="minorHAnsi"/>
      <w:sz w:val="20"/>
    </w:rPr>
  </w:style>
  <w:style w:type="paragraph" w:styleId="70">
    <w:name w:val="toc 7"/>
    <w:basedOn w:val="a"/>
    <w:next w:val="a"/>
    <w:autoRedefine/>
    <w:rsid w:val="004912CD"/>
    <w:pPr>
      <w:spacing w:before="0" w:after="0"/>
      <w:ind w:left="1260"/>
      <w:jc w:val="left"/>
    </w:pPr>
    <w:rPr>
      <w:rFonts w:asciiTheme="minorHAnsi" w:eastAsiaTheme="minorHAnsi"/>
      <w:sz w:val="20"/>
    </w:rPr>
  </w:style>
  <w:style w:type="paragraph" w:styleId="80">
    <w:name w:val="toc 8"/>
    <w:basedOn w:val="a"/>
    <w:next w:val="a"/>
    <w:autoRedefine/>
    <w:rsid w:val="004912CD"/>
    <w:pPr>
      <w:spacing w:before="0" w:after="0"/>
      <w:ind w:left="1470"/>
      <w:jc w:val="left"/>
    </w:pPr>
    <w:rPr>
      <w:rFonts w:asciiTheme="minorHAnsi" w:eastAsiaTheme="minorHAnsi"/>
      <w:sz w:val="20"/>
    </w:rPr>
  </w:style>
  <w:style w:type="paragraph" w:styleId="90">
    <w:name w:val="toc 9"/>
    <w:basedOn w:val="a"/>
    <w:next w:val="a"/>
    <w:autoRedefine/>
    <w:rsid w:val="004912CD"/>
    <w:pPr>
      <w:spacing w:before="0" w:after="0"/>
      <w:ind w:left="1680"/>
      <w:jc w:val="left"/>
    </w:pPr>
    <w:rPr>
      <w:rFonts w:asciiTheme="minorHAnsi" w:eastAsiaTheme="minorHAnsi"/>
      <w:sz w:val="20"/>
    </w:rPr>
  </w:style>
  <w:style w:type="character" w:styleId="af">
    <w:name w:val="page number"/>
    <w:basedOn w:val="a1"/>
    <w:rsid w:val="004B3DEB"/>
  </w:style>
  <w:style w:type="paragraph" w:styleId="af0">
    <w:name w:val="List Paragraph"/>
    <w:basedOn w:val="a"/>
    <w:uiPriority w:val="34"/>
    <w:qFormat/>
    <w:rsid w:val="00882850"/>
    <w:pPr>
      <w:ind w:firstLineChars="200" w:firstLine="420"/>
    </w:pPr>
  </w:style>
  <w:style w:type="character" w:customStyle="1" w:styleId="20">
    <w:name w:val="标题 2 字符"/>
    <w:basedOn w:val="a1"/>
    <w:link w:val="2"/>
    <w:rsid w:val="00912D08"/>
    <w:rPr>
      <w:rFonts w:eastAsia="黑体"/>
      <w:sz w:val="24"/>
    </w:rPr>
  </w:style>
  <w:style w:type="character" w:styleId="af1">
    <w:name w:val="Hyperlink"/>
    <w:basedOn w:val="a1"/>
    <w:uiPriority w:val="99"/>
    <w:unhideWhenUsed/>
    <w:rsid w:val="0004677C"/>
    <w:rPr>
      <w:color w:val="0563C1" w:themeColor="hyperlink"/>
      <w:u w:val="single"/>
    </w:rPr>
  </w:style>
  <w:style w:type="character" w:styleId="af2">
    <w:name w:val="Placeholder Text"/>
    <w:basedOn w:val="a1"/>
    <w:uiPriority w:val="99"/>
    <w:semiHidden/>
    <w:rsid w:val="00817F0D"/>
    <w:rPr>
      <w:color w:val="808080"/>
    </w:rPr>
  </w:style>
  <w:style w:type="paragraph" w:styleId="af3">
    <w:name w:val="endnote text"/>
    <w:basedOn w:val="a"/>
    <w:link w:val="af4"/>
    <w:rsid w:val="00204845"/>
    <w:pPr>
      <w:snapToGrid w:val="0"/>
      <w:jc w:val="left"/>
    </w:pPr>
  </w:style>
  <w:style w:type="character" w:customStyle="1" w:styleId="af4">
    <w:name w:val="尾注文本 字符"/>
    <w:basedOn w:val="a1"/>
    <w:link w:val="af3"/>
    <w:rsid w:val="00204845"/>
    <w:rPr>
      <w:sz w:val="21"/>
    </w:rPr>
  </w:style>
  <w:style w:type="character" w:styleId="af5">
    <w:name w:val="endnote reference"/>
    <w:basedOn w:val="a1"/>
    <w:rsid w:val="00204845"/>
    <w:rPr>
      <w:vertAlign w:val="superscript"/>
    </w:rPr>
  </w:style>
  <w:style w:type="paragraph" w:customStyle="1" w:styleId="af6">
    <w:name w:val="内容"/>
    <w:basedOn w:val="a"/>
    <w:link w:val="af7"/>
    <w:qFormat/>
    <w:rsid w:val="00555A0B"/>
    <w:rPr>
      <w:sz w:val="24"/>
      <w:szCs w:val="24"/>
    </w:rPr>
  </w:style>
  <w:style w:type="character" w:customStyle="1" w:styleId="af7">
    <w:name w:val="内容 字符"/>
    <w:basedOn w:val="a1"/>
    <w:link w:val="af6"/>
    <w:rsid w:val="00555A0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45860">
      <w:bodyDiv w:val="1"/>
      <w:marLeft w:val="0"/>
      <w:marRight w:val="0"/>
      <w:marTop w:val="0"/>
      <w:marBottom w:val="0"/>
      <w:divBdr>
        <w:top w:val="none" w:sz="0" w:space="0" w:color="auto"/>
        <w:left w:val="none" w:sz="0" w:space="0" w:color="auto"/>
        <w:bottom w:val="none" w:sz="0" w:space="0" w:color="auto"/>
        <w:right w:val="none" w:sz="0" w:space="0" w:color="auto"/>
      </w:divBdr>
    </w:div>
    <w:div w:id="665087592">
      <w:bodyDiv w:val="1"/>
      <w:marLeft w:val="0"/>
      <w:marRight w:val="0"/>
      <w:marTop w:val="0"/>
      <w:marBottom w:val="0"/>
      <w:divBdr>
        <w:top w:val="none" w:sz="0" w:space="0" w:color="auto"/>
        <w:left w:val="none" w:sz="0" w:space="0" w:color="auto"/>
        <w:bottom w:val="none" w:sz="0" w:space="0" w:color="auto"/>
        <w:right w:val="none" w:sz="0" w:space="0" w:color="auto"/>
      </w:divBdr>
    </w:div>
    <w:div w:id="671689526">
      <w:bodyDiv w:val="1"/>
      <w:marLeft w:val="0"/>
      <w:marRight w:val="0"/>
      <w:marTop w:val="0"/>
      <w:marBottom w:val="0"/>
      <w:divBdr>
        <w:top w:val="none" w:sz="0" w:space="0" w:color="auto"/>
        <w:left w:val="none" w:sz="0" w:space="0" w:color="auto"/>
        <w:bottom w:val="none" w:sz="0" w:space="0" w:color="auto"/>
        <w:right w:val="none" w:sz="0" w:space="0" w:color="auto"/>
      </w:divBdr>
      <w:divsChild>
        <w:div w:id="434517594">
          <w:marLeft w:val="0"/>
          <w:marRight w:val="0"/>
          <w:marTop w:val="0"/>
          <w:marBottom w:val="0"/>
          <w:divBdr>
            <w:top w:val="none" w:sz="0" w:space="0" w:color="auto"/>
            <w:left w:val="none" w:sz="0" w:space="0" w:color="auto"/>
            <w:bottom w:val="none" w:sz="0" w:space="0" w:color="auto"/>
            <w:right w:val="none" w:sz="0" w:space="0" w:color="auto"/>
          </w:divBdr>
        </w:div>
        <w:div w:id="2121295967">
          <w:marLeft w:val="0"/>
          <w:marRight w:val="180"/>
          <w:marTop w:val="0"/>
          <w:marBottom w:val="0"/>
          <w:divBdr>
            <w:top w:val="none" w:sz="0" w:space="0" w:color="auto"/>
            <w:left w:val="none" w:sz="0" w:space="0" w:color="auto"/>
            <w:bottom w:val="none" w:sz="0" w:space="0" w:color="auto"/>
            <w:right w:val="none" w:sz="0" w:space="0" w:color="auto"/>
          </w:divBdr>
        </w:div>
      </w:divsChild>
    </w:div>
    <w:div w:id="773138570">
      <w:bodyDiv w:val="1"/>
      <w:marLeft w:val="0"/>
      <w:marRight w:val="0"/>
      <w:marTop w:val="0"/>
      <w:marBottom w:val="0"/>
      <w:divBdr>
        <w:top w:val="none" w:sz="0" w:space="0" w:color="auto"/>
        <w:left w:val="none" w:sz="0" w:space="0" w:color="auto"/>
        <w:bottom w:val="none" w:sz="0" w:space="0" w:color="auto"/>
        <w:right w:val="none" w:sz="0" w:space="0" w:color="auto"/>
      </w:divBdr>
    </w:div>
    <w:div w:id="982082144">
      <w:bodyDiv w:val="1"/>
      <w:marLeft w:val="0"/>
      <w:marRight w:val="0"/>
      <w:marTop w:val="0"/>
      <w:marBottom w:val="0"/>
      <w:divBdr>
        <w:top w:val="none" w:sz="0" w:space="0" w:color="auto"/>
        <w:left w:val="none" w:sz="0" w:space="0" w:color="auto"/>
        <w:bottom w:val="none" w:sz="0" w:space="0" w:color="auto"/>
        <w:right w:val="none" w:sz="0" w:space="0" w:color="auto"/>
      </w:divBdr>
    </w:div>
    <w:div w:id="1051346733">
      <w:bodyDiv w:val="1"/>
      <w:marLeft w:val="0"/>
      <w:marRight w:val="0"/>
      <w:marTop w:val="0"/>
      <w:marBottom w:val="0"/>
      <w:divBdr>
        <w:top w:val="none" w:sz="0" w:space="0" w:color="auto"/>
        <w:left w:val="none" w:sz="0" w:space="0" w:color="auto"/>
        <w:bottom w:val="none" w:sz="0" w:space="0" w:color="auto"/>
        <w:right w:val="none" w:sz="0" w:space="0" w:color="auto"/>
      </w:divBdr>
    </w:div>
    <w:div w:id="1130783567">
      <w:bodyDiv w:val="1"/>
      <w:marLeft w:val="0"/>
      <w:marRight w:val="0"/>
      <w:marTop w:val="0"/>
      <w:marBottom w:val="0"/>
      <w:divBdr>
        <w:top w:val="none" w:sz="0" w:space="0" w:color="auto"/>
        <w:left w:val="none" w:sz="0" w:space="0" w:color="auto"/>
        <w:bottom w:val="none" w:sz="0" w:space="0" w:color="auto"/>
        <w:right w:val="none" w:sz="0" w:space="0" w:color="auto"/>
      </w:divBdr>
    </w:div>
    <w:div w:id="1139035262">
      <w:bodyDiv w:val="1"/>
      <w:marLeft w:val="0"/>
      <w:marRight w:val="0"/>
      <w:marTop w:val="0"/>
      <w:marBottom w:val="0"/>
      <w:divBdr>
        <w:top w:val="none" w:sz="0" w:space="0" w:color="auto"/>
        <w:left w:val="none" w:sz="0" w:space="0" w:color="auto"/>
        <w:bottom w:val="none" w:sz="0" w:space="0" w:color="auto"/>
        <w:right w:val="none" w:sz="0" w:space="0" w:color="auto"/>
      </w:divBdr>
    </w:div>
    <w:div w:id="1336344742">
      <w:bodyDiv w:val="1"/>
      <w:marLeft w:val="0"/>
      <w:marRight w:val="0"/>
      <w:marTop w:val="0"/>
      <w:marBottom w:val="0"/>
      <w:divBdr>
        <w:top w:val="none" w:sz="0" w:space="0" w:color="auto"/>
        <w:left w:val="none" w:sz="0" w:space="0" w:color="auto"/>
        <w:bottom w:val="none" w:sz="0" w:space="0" w:color="auto"/>
        <w:right w:val="none" w:sz="0" w:space="0" w:color="auto"/>
      </w:divBdr>
    </w:div>
    <w:div w:id="1427732583">
      <w:bodyDiv w:val="1"/>
      <w:marLeft w:val="0"/>
      <w:marRight w:val="0"/>
      <w:marTop w:val="0"/>
      <w:marBottom w:val="0"/>
      <w:divBdr>
        <w:top w:val="none" w:sz="0" w:space="0" w:color="auto"/>
        <w:left w:val="none" w:sz="0" w:space="0" w:color="auto"/>
        <w:bottom w:val="none" w:sz="0" w:space="0" w:color="auto"/>
        <w:right w:val="none" w:sz="0" w:space="0" w:color="auto"/>
      </w:divBdr>
    </w:div>
    <w:div w:id="1515220966">
      <w:bodyDiv w:val="1"/>
      <w:marLeft w:val="0"/>
      <w:marRight w:val="0"/>
      <w:marTop w:val="0"/>
      <w:marBottom w:val="0"/>
      <w:divBdr>
        <w:top w:val="none" w:sz="0" w:space="0" w:color="auto"/>
        <w:left w:val="none" w:sz="0" w:space="0" w:color="auto"/>
        <w:bottom w:val="none" w:sz="0" w:space="0" w:color="auto"/>
        <w:right w:val="none" w:sz="0" w:space="0" w:color="auto"/>
      </w:divBdr>
      <w:divsChild>
        <w:div w:id="13266320">
          <w:marLeft w:val="0"/>
          <w:marRight w:val="0"/>
          <w:marTop w:val="0"/>
          <w:marBottom w:val="0"/>
          <w:divBdr>
            <w:top w:val="none" w:sz="0" w:space="0" w:color="auto"/>
            <w:left w:val="none" w:sz="0" w:space="0" w:color="auto"/>
            <w:bottom w:val="none" w:sz="0" w:space="0" w:color="auto"/>
            <w:right w:val="none" w:sz="0" w:space="0" w:color="auto"/>
          </w:divBdr>
        </w:div>
        <w:div w:id="1052728009">
          <w:marLeft w:val="0"/>
          <w:marRight w:val="180"/>
          <w:marTop w:val="0"/>
          <w:marBottom w:val="0"/>
          <w:divBdr>
            <w:top w:val="none" w:sz="0" w:space="0" w:color="auto"/>
            <w:left w:val="none" w:sz="0" w:space="0" w:color="auto"/>
            <w:bottom w:val="none" w:sz="0" w:space="0" w:color="auto"/>
            <w:right w:val="none" w:sz="0" w:space="0" w:color="auto"/>
          </w:divBdr>
        </w:div>
      </w:divsChild>
    </w:div>
    <w:div w:id="1763067209">
      <w:bodyDiv w:val="1"/>
      <w:marLeft w:val="0"/>
      <w:marRight w:val="0"/>
      <w:marTop w:val="0"/>
      <w:marBottom w:val="0"/>
      <w:divBdr>
        <w:top w:val="none" w:sz="0" w:space="0" w:color="auto"/>
        <w:left w:val="none" w:sz="0" w:space="0" w:color="auto"/>
        <w:bottom w:val="none" w:sz="0" w:space="0" w:color="auto"/>
        <w:right w:val="none" w:sz="0" w:space="0" w:color="auto"/>
      </w:divBdr>
    </w:div>
    <w:div w:id="1941065442">
      <w:bodyDiv w:val="1"/>
      <w:marLeft w:val="0"/>
      <w:marRight w:val="0"/>
      <w:marTop w:val="0"/>
      <w:marBottom w:val="0"/>
      <w:divBdr>
        <w:top w:val="none" w:sz="0" w:space="0" w:color="auto"/>
        <w:left w:val="none" w:sz="0" w:space="0" w:color="auto"/>
        <w:bottom w:val="none" w:sz="0" w:space="0" w:color="auto"/>
        <w:right w:val="none" w:sz="0" w:space="0" w:color="auto"/>
      </w:divBdr>
    </w:div>
    <w:div w:id="20598892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sus\&#26700;&#38754;\&#30740;&#31350;&#29983;&#25945;&#23398;\&#24320;&#39064;&#25253;&#21578;\&#24320;&#39064;&#25253;&#21578;&#27169;&#29256;\&#25991;&#29486;&#32508;&#36848;&#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4584E42-A6D6-4205-99A8-30DFE482C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文献综述报告模板.dot</Template>
  <TotalTime>297</TotalTime>
  <Pages>6</Pages>
  <Words>445</Words>
  <Characters>2537</Characters>
  <Application>Microsoft Office Word</Application>
  <DocSecurity>0</DocSecurity>
  <Lines>21</Lines>
  <Paragraphs>5</Paragraphs>
  <ScaleCrop>false</ScaleCrop>
  <Company>微软（中国）有限公司</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工程系统工程系</dc:title>
  <dc:subject/>
  <dc:creator>olivier</dc:creator>
  <cp:keywords/>
  <dc:description/>
  <cp:lastModifiedBy>是黎彬</cp:lastModifiedBy>
  <cp:revision>164</cp:revision>
  <cp:lastPrinted>2016-12-09T06:32:00Z</cp:lastPrinted>
  <dcterms:created xsi:type="dcterms:W3CDTF">2017-12-09T02:25:00Z</dcterms:created>
  <dcterms:modified xsi:type="dcterms:W3CDTF">2017-12-09T09:18:00Z</dcterms:modified>
</cp:coreProperties>
</file>